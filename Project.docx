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ED89" w14:textId="77777777" w:rsidR="00856259" w:rsidRPr="00484A5C" w:rsidRDefault="00D85677">
      <w:pPr>
        <w:rPr>
          <w:sz w:val="28"/>
          <w:szCs w:val="28"/>
        </w:rPr>
      </w:pPr>
      <w:r w:rsidRPr="00484A5C">
        <w:rPr>
          <w:rFonts w:ascii="Calibri" w:eastAsia="Times New Roman" w:hAnsi="Calibri" w:cs="Times New Roman"/>
          <w:noProof/>
          <w:color w:val="44546A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00E25BC4" wp14:editId="06E72B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49B0D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Ind w:w="-990" w:type="dxa"/>
        <w:tblLayout w:type="fixed"/>
        <w:tblLook w:val="0600" w:firstRow="0" w:lastRow="0" w:firstColumn="0" w:lastColumn="0" w:noHBand="1" w:noVBand="1"/>
      </w:tblPr>
      <w:tblGrid>
        <w:gridCol w:w="2860"/>
        <w:gridCol w:w="2180"/>
        <w:gridCol w:w="1560"/>
        <w:gridCol w:w="1870"/>
        <w:gridCol w:w="1870"/>
      </w:tblGrid>
      <w:tr w:rsidR="005276A8" w:rsidRPr="00484A5C" w14:paraId="42713F68" w14:textId="77777777" w:rsidTr="00630CDD">
        <w:trPr>
          <w:trHeight w:val="1349"/>
        </w:trPr>
        <w:tc>
          <w:tcPr>
            <w:tcW w:w="2860" w:type="dxa"/>
          </w:tcPr>
          <w:p w14:paraId="59FD669A" w14:textId="77777777" w:rsidR="005276A8" w:rsidRPr="00484A5C" w:rsidRDefault="005276A8">
            <w:pPr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14:paraId="695606DF" w14:textId="77777777" w:rsidR="005276A8" w:rsidRPr="00484A5C" w:rsidRDefault="005276A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4528C8E" w14:textId="77777777" w:rsidR="005276A8" w:rsidRPr="00484A5C" w:rsidRDefault="00537DAC" w:rsidP="00537DAC">
            <w:pPr>
              <w:jc w:val="right"/>
              <w:rPr>
                <w:sz w:val="28"/>
                <w:szCs w:val="28"/>
              </w:rPr>
            </w:pPr>
            <w:r w:rsidRPr="00484A5C">
              <w:rPr>
                <w:noProof/>
                <w:sz w:val="28"/>
                <w:szCs w:val="28"/>
                <w:lang w:eastAsia="en-AU"/>
              </w:rPr>
              <mc:AlternateContent>
                <mc:Choice Requires="wps">
                  <w:drawing>
                    <wp:inline distT="0" distB="0" distL="0" distR="0" wp14:anchorId="6D8DB02A" wp14:editId="6FAC2B03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AE1624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  <w:gridSpan w:val="2"/>
          </w:tcPr>
          <w:p w14:paraId="6C598C88" w14:textId="25DBE7B4" w:rsidR="005276A8" w:rsidRPr="00484A5C" w:rsidRDefault="00000000" w:rsidP="00630CDD">
            <w:pPr>
              <w:pStyle w:val="Subtitle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836879434"/>
                <w:placeholder>
                  <w:docPart w:val="98E0676714694A6B9BBA26E5FACCB6A9"/>
                </w:placeholder>
                <w15:appearance w15:val="hidden"/>
              </w:sdtPr>
              <w:sdtContent>
                <w:r w:rsidR="0014742F">
                  <w:rPr>
                    <w:sz w:val="28"/>
                    <w:szCs w:val="28"/>
                  </w:rPr>
                  <w:t>18</w:t>
                </w:r>
                <w:r w:rsidR="00630CDD" w:rsidRPr="00484A5C">
                  <w:rPr>
                    <w:sz w:val="28"/>
                    <w:szCs w:val="28"/>
                  </w:rPr>
                  <w:t xml:space="preserve"> Janvier, 2025</w:t>
                </w:r>
              </w:sdtContent>
            </w:sdt>
          </w:p>
        </w:tc>
      </w:tr>
      <w:tr w:rsidR="005276A8" w:rsidRPr="00484A5C" w14:paraId="753AE59A" w14:textId="77777777" w:rsidTr="00630CDD">
        <w:trPr>
          <w:trHeight w:val="2858"/>
        </w:trPr>
        <w:tc>
          <w:tcPr>
            <w:tcW w:w="10340" w:type="dxa"/>
            <w:gridSpan w:val="5"/>
            <w:vAlign w:val="bottom"/>
          </w:tcPr>
          <w:p w14:paraId="0D9A5851" w14:textId="5663D8E9" w:rsidR="005276A8" w:rsidRPr="00484A5C" w:rsidRDefault="00000000" w:rsidP="008D47EE">
            <w:pPr>
              <w:pStyle w:val="Title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800539771"/>
                <w:placeholder>
                  <w:docPart w:val="552F9EB3865646DB94F2ABD313C7C90B"/>
                </w:placeholder>
                <w15:appearance w15:val="hidden"/>
              </w:sdtPr>
              <w:sdtContent>
                <w:r w:rsidR="0014742F">
                  <w:rPr>
                    <w:sz w:val="28"/>
                    <w:szCs w:val="28"/>
                  </w:rPr>
                  <w:t>Data Mining</w:t>
                </w:r>
              </w:sdtContent>
            </w:sdt>
          </w:p>
        </w:tc>
      </w:tr>
      <w:tr w:rsidR="00ED38DD" w:rsidRPr="00484A5C" w14:paraId="3271E031" w14:textId="77777777" w:rsidTr="00630CDD">
        <w:trPr>
          <w:trHeight w:val="6768"/>
        </w:trPr>
        <w:tc>
          <w:tcPr>
            <w:tcW w:w="10340" w:type="dxa"/>
            <w:gridSpan w:val="5"/>
            <w:vAlign w:val="center"/>
          </w:tcPr>
          <w:p w14:paraId="6F873E67" w14:textId="6A1DE6E3" w:rsidR="00ED38DD" w:rsidRPr="00484A5C" w:rsidRDefault="00630CDD" w:rsidP="00ED38DD">
            <w:pPr>
              <w:jc w:val="center"/>
              <w:rPr>
                <w:sz w:val="28"/>
                <w:szCs w:val="28"/>
              </w:rPr>
            </w:pPr>
            <w:r w:rsidRPr="00484A5C">
              <w:rPr>
                <w:sz w:val="28"/>
                <w:szCs w:val="28"/>
              </w:rPr>
              <w:t xml:space="preserve">            </w:t>
            </w:r>
            <w:r w:rsidRPr="00484A5C"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680F8FA3" wp14:editId="3806449F">
                  <wp:extent cx="4696480" cy="2810267"/>
                  <wp:effectExtent l="0" t="0" r="8890" b="9525"/>
                  <wp:docPr id="195575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753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:rsidRPr="0014742F" w14:paraId="6AB3C860" w14:textId="77777777" w:rsidTr="00630CDD">
        <w:trPr>
          <w:trHeight w:val="2736"/>
        </w:trPr>
        <w:tc>
          <w:tcPr>
            <w:tcW w:w="5040" w:type="dxa"/>
            <w:gridSpan w:val="2"/>
            <w:vAlign w:val="bottom"/>
          </w:tcPr>
          <w:p w14:paraId="55B28B7F" w14:textId="77777777" w:rsidR="005276A8" w:rsidRPr="00484A5C" w:rsidRDefault="005276A8" w:rsidP="00ED38DD">
            <w:pPr>
              <w:pStyle w:val="Heading2"/>
              <w:rPr>
                <w:sz w:val="28"/>
                <w:szCs w:val="28"/>
              </w:rPr>
            </w:pPr>
            <w:r w:rsidRPr="00484A5C">
              <w:rPr>
                <w:noProof/>
                <w:sz w:val="28"/>
                <w:szCs w:val="28"/>
                <w:lang w:eastAsia="en-AU"/>
              </w:rPr>
              <mc:AlternateContent>
                <mc:Choice Requires="wps">
                  <w:drawing>
                    <wp:inline distT="0" distB="0" distL="0" distR="0" wp14:anchorId="4077E537" wp14:editId="6B9469E9">
                      <wp:extent cx="2828261" cy="45719"/>
                      <wp:effectExtent l="0" t="0" r="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8261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DEAA10" id="Rectangle 4" o:spid="_x0000_s1026" alt="&quot;&quot;" style="width:222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14:paraId="6F863CC8" w14:textId="77777777" w:rsidR="0014742F" w:rsidRDefault="0014742F" w:rsidP="00630CDD">
            <w:pPr>
              <w:pStyle w:val="Subtitle"/>
              <w:spacing w:line="276" w:lineRule="auto"/>
              <w:rPr>
                <w:sz w:val="28"/>
                <w:szCs w:val="28"/>
                <w:lang w:val="fr-FR"/>
              </w:rPr>
            </w:pPr>
          </w:p>
          <w:p w14:paraId="4870877F" w14:textId="26AB8372" w:rsidR="005276A8" w:rsidRPr="0014742F" w:rsidRDefault="0014742F" w:rsidP="00630CDD">
            <w:pPr>
              <w:pStyle w:val="Subtitle"/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</w:t>
            </w:r>
            <w:r w:rsidR="00630CDD" w:rsidRPr="0014742F">
              <w:rPr>
                <w:sz w:val="28"/>
                <w:szCs w:val="28"/>
                <w:lang w:val="fr-FR"/>
              </w:rPr>
              <w:t>Mlle. Chaima Rouita</w:t>
            </w:r>
          </w:p>
          <w:p w14:paraId="5838100A" w14:textId="4D841BB9" w:rsidR="0014742F" w:rsidRPr="0014742F" w:rsidRDefault="0014742F" w:rsidP="0014742F">
            <w:pPr>
              <w:rPr>
                <w:i/>
                <w:sz w:val="28"/>
                <w:szCs w:val="28"/>
                <w:lang w:val="fr-FR"/>
              </w:rPr>
            </w:pPr>
            <w:r w:rsidRPr="0014742F">
              <w:rPr>
                <w:i/>
                <w:sz w:val="28"/>
                <w:szCs w:val="28"/>
                <w:lang w:val="fr-FR"/>
              </w:rPr>
              <w:t xml:space="preserve">         </w:t>
            </w:r>
            <w:r w:rsidRPr="0014742F">
              <w:rPr>
                <w:i/>
                <w:sz w:val="28"/>
                <w:szCs w:val="28"/>
                <w:lang w:val="fr-FR"/>
              </w:rPr>
              <w:t>Mlle</w:t>
            </w:r>
            <w:r w:rsidRPr="0014742F">
              <w:rPr>
                <w:i/>
                <w:sz w:val="28"/>
                <w:szCs w:val="28"/>
                <w:lang w:val="fr-FR"/>
              </w:rPr>
              <w:t>.</w:t>
            </w:r>
            <w:r w:rsidRPr="0014742F">
              <w:rPr>
                <w:i/>
                <w:sz w:val="28"/>
                <w:szCs w:val="28"/>
                <w:lang w:val="fr-FR"/>
              </w:rPr>
              <w:t xml:space="preserve"> Latifa Didi Alaoui</w:t>
            </w:r>
          </w:p>
          <w:p w14:paraId="6CDF0CD8" w14:textId="5D553364" w:rsidR="0014742F" w:rsidRPr="0014742F" w:rsidRDefault="0014742F" w:rsidP="0014742F">
            <w:pPr>
              <w:rPr>
                <w:i/>
                <w:sz w:val="28"/>
                <w:szCs w:val="28"/>
                <w:lang w:val="fr-FR"/>
              </w:rPr>
            </w:pPr>
            <w:r w:rsidRPr="0014742F">
              <w:rPr>
                <w:i/>
                <w:sz w:val="28"/>
                <w:szCs w:val="28"/>
                <w:lang w:val="fr-FR"/>
              </w:rPr>
              <w:t xml:space="preserve">               Mlle. Nouhayla </w:t>
            </w:r>
            <w:r w:rsidRPr="0014742F">
              <w:rPr>
                <w:i/>
                <w:sz w:val="28"/>
                <w:szCs w:val="28"/>
                <w:lang w:val="fr-FR"/>
              </w:rPr>
              <w:t>Elassouli</w:t>
            </w:r>
          </w:p>
          <w:p w14:paraId="7F5D0F9A" w14:textId="1B3AEDA5" w:rsidR="0014742F" w:rsidRPr="0014742F" w:rsidRDefault="0014742F" w:rsidP="0014742F">
            <w:pPr>
              <w:rPr>
                <w:lang w:val="fr-FR"/>
              </w:rPr>
            </w:pPr>
            <w:r w:rsidRPr="0014742F">
              <w:rPr>
                <w:i/>
                <w:sz w:val="28"/>
                <w:szCs w:val="28"/>
                <w:lang w:val="fr-FR"/>
              </w:rPr>
              <w:t xml:space="preserve">                      Mlle. Nihal Tizgha</w:t>
            </w:r>
          </w:p>
        </w:tc>
        <w:tc>
          <w:tcPr>
            <w:tcW w:w="1560" w:type="dxa"/>
            <w:vAlign w:val="bottom"/>
          </w:tcPr>
          <w:p w14:paraId="302C832D" w14:textId="77777777" w:rsidR="005276A8" w:rsidRPr="00484A5C" w:rsidRDefault="005276A8" w:rsidP="00ED38DD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70" w:type="dxa"/>
            <w:vAlign w:val="bottom"/>
          </w:tcPr>
          <w:p w14:paraId="36B1357B" w14:textId="77777777" w:rsidR="005276A8" w:rsidRPr="00484A5C" w:rsidRDefault="005276A8" w:rsidP="00ED38DD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870" w:type="dxa"/>
            <w:vAlign w:val="bottom"/>
          </w:tcPr>
          <w:p w14:paraId="475D8B3F" w14:textId="77777777" w:rsidR="005276A8" w:rsidRPr="00484A5C" w:rsidRDefault="005276A8" w:rsidP="00ED38DD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3BBECFE2" w14:textId="77777777" w:rsidR="00D922B8" w:rsidRPr="00484A5C" w:rsidRDefault="00D922B8">
      <w:pPr>
        <w:rPr>
          <w:sz w:val="28"/>
          <w:szCs w:val="28"/>
          <w:lang w:val="fr-FR"/>
        </w:rPr>
        <w:sectPr w:rsidR="00D922B8" w:rsidRPr="00484A5C" w:rsidSect="00CC7207">
          <w:footerReference w:type="even" r:id="rId11"/>
          <w:footerReference w:type="default" r:id="rId12"/>
          <w:pgSz w:w="12240" w:h="15840" w:code="1"/>
          <w:pgMar w:top="720" w:right="1440" w:bottom="720" w:left="1440" w:header="709" w:footer="709" w:gutter="0"/>
          <w:cols w:space="708"/>
          <w:titlePg/>
          <w:docGrid w:linePitch="360"/>
        </w:sectPr>
      </w:pPr>
    </w:p>
    <w:p w14:paraId="71EC7980" w14:textId="49088301" w:rsidR="00D6027B" w:rsidRPr="00484A5C" w:rsidRDefault="0014742F" w:rsidP="003E5788">
      <w:pPr>
        <w:spacing w:line="360" w:lineRule="auto"/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</w:pPr>
      <w:r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lastRenderedPageBreak/>
        <w:t>Introduction</w:t>
      </w:r>
      <w:r w:rsidR="00D6027B" w:rsidRPr="00484A5C"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 xml:space="preserve"> d</w:t>
      </w:r>
      <w:r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u</w:t>
      </w:r>
      <w:r w:rsidR="00D6027B" w:rsidRPr="00484A5C"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 xml:space="preserve"> projet </w:t>
      </w:r>
      <w:r w:rsidR="00D6027B" w:rsidRPr="00484A5C"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  <w:t xml:space="preserve">: </w:t>
      </w:r>
    </w:p>
    <w:p w14:paraId="2AB5D69D" w14:textId="6F7341E3" w:rsidR="0014742F" w:rsidRPr="0014742F" w:rsidRDefault="0014742F" w:rsidP="0014742F">
      <w:pPr>
        <w:spacing w:line="360" w:lineRule="auto"/>
        <w:ind w:firstLine="720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Ce projet a pour objectif de détecter les transactions frauduleuses à l'aide de techniques avancées de data mining et d'apprentissage automatique. Le travail s’est articulé autour de l’exploration des données, du prétraitement, de l’extraction de caractéristiques textuelles avec TF-IDF, et de la classification à l’aide de modèles tels que SVM et KNN.</w:t>
      </w:r>
    </w:p>
    <w:p w14:paraId="7310EFEF" w14:textId="1CF6FD02" w:rsidR="00D6027B" w:rsidRPr="00484A5C" w:rsidRDefault="00D6027B" w:rsidP="0014742F">
      <w:pPr>
        <w:spacing w:line="360" w:lineRule="auto"/>
        <w:rPr>
          <w:rFonts w:asciiTheme="minorBidi" w:hAnsiTheme="minorBidi"/>
          <w:sz w:val="28"/>
          <w:szCs w:val="28"/>
          <w:lang w:val="fr-FR"/>
        </w:rPr>
      </w:pPr>
    </w:p>
    <w:p w14:paraId="2755F870" w14:textId="77777777" w:rsidR="0014742F" w:rsidRDefault="0014742F" w:rsidP="0014742F">
      <w:pPr>
        <w:spacing w:line="360" w:lineRule="auto"/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</w:pPr>
      <w:r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Description</w:t>
      </w:r>
      <w:r w:rsidRPr="00484A5C"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 xml:space="preserve"> d</w:t>
      </w:r>
      <w:r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u</w:t>
      </w:r>
      <w:r w:rsidRPr="00484A5C"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 xml:space="preserve"> </w:t>
      </w:r>
      <w:r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Dataset</w:t>
      </w:r>
      <w:r w:rsidRPr="00484A5C"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 </w:t>
      </w:r>
      <w:r w:rsidRPr="00484A5C"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  <w:t>:</w:t>
      </w:r>
    </w:p>
    <w:p w14:paraId="25AFF8C5" w14:textId="36218F34" w:rsidR="0014742F" w:rsidRDefault="0014742F" w:rsidP="0014742F">
      <w:pPr>
        <w:spacing w:line="360" w:lineRule="auto"/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</w:pPr>
      <w:r w:rsidRPr="0014742F"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  <w:drawing>
          <wp:inline distT="0" distB="0" distL="0" distR="0" wp14:anchorId="407F8CF1" wp14:editId="7E09BEF1">
            <wp:extent cx="6858000" cy="3962400"/>
            <wp:effectExtent l="152400" t="152400" r="361950" b="361950"/>
            <wp:docPr id="88181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1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D7B03" w14:textId="2B3A82DF" w:rsidR="0014742F" w:rsidRPr="0014742F" w:rsidRDefault="0014742F" w:rsidP="0014742F">
      <w:pPr>
        <w:pStyle w:val="ListParagraph"/>
        <w:numPr>
          <w:ilvl w:val="0"/>
          <w:numId w:val="57"/>
        </w:numPr>
        <w:spacing w:line="360" w:lineRule="auto"/>
        <w:rPr>
          <w:rFonts w:asciiTheme="minorBidi" w:hAnsiTheme="minorBidi"/>
          <w:b/>
          <w:bCs/>
          <w:color w:val="CB5656" w:themeColor="accent5" w:themeShade="BF"/>
          <w:sz w:val="28"/>
          <w:szCs w:val="28"/>
          <w:lang w:val="fr-FR"/>
        </w:rPr>
      </w:pPr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  <w:lang w:val="fr-FR"/>
        </w:rPr>
        <w:t>Structure des Données</w:t>
      </w:r>
    </w:p>
    <w:p w14:paraId="2216F05E" w14:textId="65100BD4" w:rsidR="0014742F" w:rsidRPr="0014742F" w:rsidRDefault="0014742F" w:rsidP="0014742F">
      <w:p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Le dataset contient les colonnes suivantes :</w:t>
      </w:r>
    </w:p>
    <w:p w14:paraId="0B94A5F7" w14:textId="77777777" w:rsidR="0014742F" w:rsidRPr="0014742F" w:rsidRDefault="0014742F" w:rsidP="0014742F">
      <w:pPr>
        <w:numPr>
          <w:ilvl w:val="0"/>
          <w:numId w:val="55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Profession</w:t>
      </w:r>
      <w:r w:rsidRPr="0014742F">
        <w:rPr>
          <w:rFonts w:asciiTheme="minorBidi" w:hAnsiTheme="minorBidi"/>
          <w:sz w:val="28"/>
          <w:szCs w:val="28"/>
          <w:lang w:val="fr-FR"/>
        </w:rPr>
        <w:t xml:space="preserve"> : Colonne catégorielle indiquant la profession de l'individu (DOCTOR, ENGINEER, LAWYER).</w:t>
      </w:r>
    </w:p>
    <w:p w14:paraId="60AF9C5E" w14:textId="77777777" w:rsidR="0014742F" w:rsidRPr="0014742F" w:rsidRDefault="0014742F" w:rsidP="0014742F">
      <w:pPr>
        <w:numPr>
          <w:ilvl w:val="0"/>
          <w:numId w:val="55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  <w:lang w:val="fr-FR"/>
        </w:rPr>
      </w:pPr>
      <w:proofErr w:type="spellStart"/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Income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: Revenu annuel de l'individu (valeurs numériques).</w:t>
      </w:r>
    </w:p>
    <w:p w14:paraId="4C0E9F5C" w14:textId="77777777" w:rsidR="0014742F" w:rsidRPr="0014742F" w:rsidRDefault="0014742F" w:rsidP="0014742F">
      <w:pPr>
        <w:numPr>
          <w:ilvl w:val="0"/>
          <w:numId w:val="55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  <w:lang w:val="fr-FR"/>
        </w:rPr>
      </w:pPr>
      <w:proofErr w:type="spellStart"/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Credit_card_number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: Numéro de carte de crédit (valeur sensible non utilisée dans l’analyse).</w:t>
      </w:r>
    </w:p>
    <w:p w14:paraId="680464C3" w14:textId="77777777" w:rsidR="0014742F" w:rsidRPr="0014742F" w:rsidRDefault="0014742F" w:rsidP="0014742F">
      <w:pPr>
        <w:numPr>
          <w:ilvl w:val="0"/>
          <w:numId w:val="55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  <w:lang w:val="fr-FR"/>
        </w:rPr>
      </w:pPr>
      <w:proofErr w:type="spellStart"/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Expiry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: Date d'expiration de la carte de crédit.</w:t>
      </w:r>
    </w:p>
    <w:p w14:paraId="0B9A6C9A" w14:textId="77777777" w:rsidR="0014742F" w:rsidRPr="0014742F" w:rsidRDefault="0014742F" w:rsidP="0014742F">
      <w:pPr>
        <w:numPr>
          <w:ilvl w:val="0"/>
          <w:numId w:val="55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  <w:lang w:val="fr-FR"/>
        </w:rPr>
      </w:pPr>
      <w:proofErr w:type="spellStart"/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lastRenderedPageBreak/>
        <w:t>Security_code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: Code de sécurité de la carte (numérique).</w:t>
      </w:r>
    </w:p>
    <w:p w14:paraId="6F902FE6" w14:textId="11CEE62D" w:rsidR="0014742F" w:rsidRDefault="0014742F" w:rsidP="0014742F">
      <w:pPr>
        <w:numPr>
          <w:ilvl w:val="0"/>
          <w:numId w:val="55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  <w:lang w:val="fr-FR"/>
        </w:rPr>
      </w:pPr>
      <w:proofErr w:type="spellStart"/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Fraud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: Colonne cible indiquant si une transaction est frauduleuse (1) ou légitime (0).</w:t>
      </w:r>
    </w:p>
    <w:p w14:paraId="27D323E1" w14:textId="77777777" w:rsidR="0014742F" w:rsidRPr="0014742F" w:rsidRDefault="0014742F" w:rsidP="0014742F">
      <w:pPr>
        <w:spacing w:line="360" w:lineRule="auto"/>
        <w:ind w:left="1080"/>
        <w:rPr>
          <w:rFonts w:asciiTheme="minorBidi" w:hAnsiTheme="minorBidi"/>
          <w:sz w:val="28"/>
          <w:szCs w:val="28"/>
          <w:lang w:val="fr-FR"/>
        </w:rPr>
      </w:pPr>
    </w:p>
    <w:p w14:paraId="796A4EDA" w14:textId="77777777" w:rsidR="0014742F" w:rsidRPr="0014742F" w:rsidRDefault="0014742F" w:rsidP="0014742F">
      <w:pPr>
        <w:pStyle w:val="ListParagraph"/>
        <w:numPr>
          <w:ilvl w:val="0"/>
          <w:numId w:val="57"/>
        </w:numPr>
        <w:spacing w:line="360" w:lineRule="auto"/>
        <w:rPr>
          <w:rFonts w:asciiTheme="minorBidi" w:hAnsiTheme="minorBidi"/>
          <w:b/>
          <w:bCs/>
          <w:color w:val="CB5656" w:themeColor="accent5" w:themeShade="BF"/>
          <w:sz w:val="28"/>
          <w:szCs w:val="28"/>
        </w:rPr>
      </w:pPr>
      <w:proofErr w:type="spellStart"/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</w:rPr>
        <w:t>Statistiques</w:t>
      </w:r>
      <w:proofErr w:type="spellEnd"/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</w:rPr>
        <w:t xml:space="preserve"> Descriptives</w:t>
      </w:r>
    </w:p>
    <w:p w14:paraId="7E5FED03" w14:textId="77777777" w:rsidR="0014742F" w:rsidRPr="0014742F" w:rsidRDefault="0014742F" w:rsidP="0014742F">
      <w:pPr>
        <w:numPr>
          <w:ilvl w:val="0"/>
          <w:numId w:val="56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</w:rPr>
      </w:pPr>
      <w:proofErr w:type="gramStart"/>
      <w:r w:rsidRPr="0014742F">
        <w:rPr>
          <w:rFonts w:asciiTheme="minorBidi" w:hAnsiTheme="minorBidi"/>
          <w:sz w:val="28"/>
          <w:szCs w:val="28"/>
        </w:rPr>
        <w:t>Taille :</w:t>
      </w:r>
      <w:proofErr w:type="gramEnd"/>
      <w:r w:rsidRPr="0014742F">
        <w:rPr>
          <w:rFonts w:asciiTheme="minorBidi" w:hAnsiTheme="minorBidi"/>
          <w:sz w:val="28"/>
          <w:szCs w:val="28"/>
        </w:rPr>
        <w:t xml:space="preserve"> 10 000 </w:t>
      </w:r>
      <w:proofErr w:type="spellStart"/>
      <w:r w:rsidRPr="0014742F">
        <w:rPr>
          <w:rFonts w:asciiTheme="minorBidi" w:hAnsiTheme="minorBidi"/>
          <w:sz w:val="28"/>
          <w:szCs w:val="28"/>
        </w:rPr>
        <w:t>lignes</w:t>
      </w:r>
      <w:proofErr w:type="spellEnd"/>
      <w:r w:rsidRPr="0014742F">
        <w:rPr>
          <w:rFonts w:asciiTheme="minorBidi" w:hAnsiTheme="minorBidi"/>
          <w:sz w:val="28"/>
          <w:szCs w:val="28"/>
        </w:rPr>
        <w:t xml:space="preserve"> et 6 </w:t>
      </w:r>
      <w:proofErr w:type="spellStart"/>
      <w:r w:rsidRPr="0014742F">
        <w:rPr>
          <w:rFonts w:asciiTheme="minorBidi" w:hAnsiTheme="minorBidi"/>
          <w:sz w:val="28"/>
          <w:szCs w:val="28"/>
        </w:rPr>
        <w:t>colonnes</w:t>
      </w:r>
      <w:proofErr w:type="spellEnd"/>
      <w:r w:rsidRPr="0014742F">
        <w:rPr>
          <w:rFonts w:asciiTheme="minorBidi" w:hAnsiTheme="minorBidi"/>
          <w:sz w:val="28"/>
          <w:szCs w:val="28"/>
        </w:rPr>
        <w:t>.</w:t>
      </w:r>
    </w:p>
    <w:p w14:paraId="41149AFA" w14:textId="77777777" w:rsidR="0014742F" w:rsidRPr="0014742F" w:rsidRDefault="0014742F" w:rsidP="0014742F">
      <w:pPr>
        <w:numPr>
          <w:ilvl w:val="0"/>
          <w:numId w:val="56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Données présentes : Aucune valeur manquante.</w:t>
      </w:r>
    </w:p>
    <w:p w14:paraId="4E8A51A5" w14:textId="77777777" w:rsidR="0014742F" w:rsidRPr="0014742F" w:rsidRDefault="0014742F" w:rsidP="0014742F">
      <w:pPr>
        <w:numPr>
          <w:ilvl w:val="0"/>
          <w:numId w:val="56"/>
        </w:numPr>
        <w:tabs>
          <w:tab w:val="num" w:pos="720"/>
        </w:tabs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Types : Combinaison de colonnes catégoriques (Profession), numériques (</w:t>
      </w:r>
      <w:proofErr w:type="spellStart"/>
      <w:r w:rsidRPr="0014742F">
        <w:rPr>
          <w:rFonts w:asciiTheme="minorBidi" w:hAnsiTheme="minorBidi"/>
          <w:sz w:val="28"/>
          <w:szCs w:val="28"/>
          <w:lang w:val="fr-FR"/>
        </w:rPr>
        <w:t>Income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 w:rsidRPr="0014742F">
        <w:rPr>
          <w:rFonts w:asciiTheme="minorBidi" w:hAnsiTheme="minorBidi"/>
          <w:sz w:val="28"/>
          <w:szCs w:val="28"/>
          <w:lang w:val="fr-FR"/>
        </w:rPr>
        <w:t>Security_code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>) et sensibles.</w:t>
      </w:r>
    </w:p>
    <w:p w14:paraId="18481BDC" w14:textId="77777777" w:rsidR="001F135B" w:rsidRDefault="0014742F" w:rsidP="001F135B">
      <w:pPr>
        <w:spacing w:line="360" w:lineRule="auto"/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</w:pPr>
      <w:r w:rsidRPr="00484A5C"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  <w:t xml:space="preserve"> </w:t>
      </w:r>
    </w:p>
    <w:p w14:paraId="0884A28A" w14:textId="705216F8" w:rsidR="001F135B" w:rsidRDefault="001F135B" w:rsidP="001F135B">
      <w:pPr>
        <w:spacing w:line="360" w:lineRule="auto"/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</w:pPr>
      <w:r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Etapes</w:t>
      </w:r>
      <w:r w:rsidRPr="00484A5C"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 xml:space="preserve"> d</w:t>
      </w:r>
      <w:r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u</w:t>
      </w:r>
      <w:r w:rsidRPr="00484A5C"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 xml:space="preserve"> </w:t>
      </w:r>
      <w:r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Projet</w:t>
      </w:r>
      <w:r w:rsidRPr="00484A5C">
        <w:rPr>
          <w:rFonts w:asciiTheme="minorBidi" w:hAnsiTheme="minorBidi"/>
          <w:b/>
          <w:bCs/>
          <w:i/>
          <w:iCs/>
          <w:color w:val="AB2F2F" w:themeColor="accent6" w:themeShade="80"/>
          <w:sz w:val="28"/>
          <w:szCs w:val="28"/>
          <w:u w:val="single"/>
          <w:lang w:val="fr-FR"/>
        </w:rPr>
        <w:t> </w:t>
      </w:r>
      <w:r w:rsidRPr="00484A5C">
        <w:rPr>
          <w:rFonts w:asciiTheme="minorBidi" w:hAnsiTheme="minorBidi"/>
          <w:color w:val="AB2F2F" w:themeColor="accent6" w:themeShade="80"/>
          <w:sz w:val="28"/>
          <w:szCs w:val="28"/>
          <w:lang w:val="fr-FR"/>
        </w:rPr>
        <w:t>:</w:t>
      </w:r>
    </w:p>
    <w:p w14:paraId="71B90473" w14:textId="3E17D240" w:rsidR="001F135B" w:rsidRPr="0014742F" w:rsidRDefault="001F135B" w:rsidP="001F135B">
      <w:pPr>
        <w:pStyle w:val="ListParagraph"/>
        <w:numPr>
          <w:ilvl w:val="0"/>
          <w:numId w:val="67"/>
        </w:numPr>
        <w:spacing w:line="360" w:lineRule="auto"/>
        <w:rPr>
          <w:rFonts w:asciiTheme="minorBidi" w:hAnsiTheme="minorBidi"/>
          <w:b/>
          <w:bCs/>
          <w:color w:val="CB5656" w:themeColor="accent5" w:themeShade="BF"/>
          <w:sz w:val="28"/>
          <w:szCs w:val="28"/>
          <w:lang w:val="fr-FR"/>
        </w:rPr>
      </w:pPr>
      <w:r>
        <w:rPr>
          <w:rFonts w:asciiTheme="minorBidi" w:hAnsiTheme="minorBidi"/>
          <w:b/>
          <w:bCs/>
          <w:color w:val="CB5656" w:themeColor="accent5" w:themeShade="BF"/>
          <w:sz w:val="28"/>
          <w:szCs w:val="28"/>
          <w:lang w:val="fr-FR"/>
        </w:rPr>
        <w:t>Prétraitement</w:t>
      </w:r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  <w:lang w:val="fr-FR"/>
        </w:rPr>
        <w:t xml:space="preserve"> des </w:t>
      </w:r>
      <w:r w:rsidRPr="001F135B">
        <w:rPr>
          <w:rFonts w:asciiTheme="minorBidi" w:hAnsiTheme="minorBidi"/>
          <w:b/>
          <w:bCs/>
          <w:color w:val="CB5656" w:themeColor="accent5" w:themeShade="BF"/>
          <w:sz w:val="28"/>
          <w:szCs w:val="28"/>
          <w:lang w:val="fr-FR"/>
        </w:rPr>
        <w:t>Données</w:t>
      </w:r>
    </w:p>
    <w:p w14:paraId="39ABA4ED" w14:textId="57F5D9A2" w:rsidR="0014742F" w:rsidRPr="0014742F" w:rsidRDefault="001F135B" w:rsidP="001F135B">
      <w:pPr>
        <w:spacing w:line="360" w:lineRule="auto"/>
        <w:ind w:firstLine="720"/>
        <w:rPr>
          <w:rFonts w:asciiTheme="minorBidi" w:hAnsiTheme="minorBidi"/>
          <w:b/>
          <w:bCs/>
          <w:color w:val="EE6B69" w:themeColor="accent4"/>
          <w:sz w:val="28"/>
          <w:szCs w:val="28"/>
        </w:rPr>
      </w:pPr>
      <w:r w:rsidRPr="001F135B">
        <w:rPr>
          <w:rFonts w:asciiTheme="minorBidi" w:hAnsiTheme="minorBidi"/>
          <w:b/>
          <w:bCs/>
          <w:color w:val="EE6B69" w:themeColor="accent4"/>
          <w:sz w:val="28"/>
          <w:szCs w:val="28"/>
        </w:rPr>
        <w:t xml:space="preserve">1.1 </w:t>
      </w:r>
      <w:proofErr w:type="spellStart"/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>Nettoyage</w:t>
      </w:r>
      <w:proofErr w:type="spellEnd"/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 xml:space="preserve"> des Données</w:t>
      </w:r>
    </w:p>
    <w:p w14:paraId="08E2F35D" w14:textId="77777777" w:rsidR="0014742F" w:rsidRPr="0014742F" w:rsidRDefault="0014742F" w:rsidP="0014742F">
      <w:pPr>
        <w:numPr>
          <w:ilvl w:val="0"/>
          <w:numId w:val="58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Colonnes supprimées</w:t>
      </w:r>
      <w:r w:rsidRPr="0014742F">
        <w:rPr>
          <w:rFonts w:asciiTheme="minorBidi" w:hAnsiTheme="minorBidi"/>
          <w:sz w:val="28"/>
          <w:szCs w:val="28"/>
          <w:lang w:val="fr-FR"/>
        </w:rPr>
        <w:t xml:space="preserve"> : Les colonnes </w:t>
      </w:r>
      <w:proofErr w:type="spellStart"/>
      <w:r w:rsidRPr="0014742F">
        <w:rPr>
          <w:rFonts w:asciiTheme="minorBidi" w:hAnsiTheme="minorBidi"/>
          <w:sz w:val="28"/>
          <w:szCs w:val="28"/>
          <w:lang w:val="fr-FR"/>
        </w:rPr>
        <w:t>Credit_card_number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et </w:t>
      </w:r>
      <w:proofErr w:type="spellStart"/>
      <w:r w:rsidRPr="0014742F">
        <w:rPr>
          <w:rFonts w:asciiTheme="minorBidi" w:hAnsiTheme="minorBidi"/>
          <w:sz w:val="28"/>
          <w:szCs w:val="28"/>
          <w:lang w:val="fr-FR"/>
        </w:rPr>
        <w:t>Expiry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ont été supprimées car elles ne contribuent pas directement à l’analyse ou à la modélisation.</w:t>
      </w:r>
    </w:p>
    <w:p w14:paraId="059EF368" w14:textId="77777777" w:rsidR="0014742F" w:rsidRPr="0014742F" w:rsidRDefault="0014742F" w:rsidP="0014742F">
      <w:pPr>
        <w:numPr>
          <w:ilvl w:val="1"/>
          <w:numId w:val="58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>Exemple avant suppression 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1041"/>
        <w:gridCol w:w="1103"/>
      </w:tblGrid>
      <w:tr w:rsidR="0014742F" w:rsidRPr="0014742F" w14:paraId="01D9276B" w14:textId="77777777" w:rsidTr="00610C80">
        <w:trPr>
          <w:jc w:val="center"/>
        </w:trPr>
        <w:tc>
          <w:tcPr>
            <w:tcW w:w="0" w:type="auto"/>
            <w:shd w:val="clear" w:color="auto" w:fill="EFC5C5" w:themeFill="accent6"/>
            <w:hideMark/>
          </w:tcPr>
          <w:p w14:paraId="3DEC8E3C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proofErr w:type="spellStart"/>
            <w:r w:rsidRPr="0014742F">
              <w:rPr>
                <w:rFonts w:asciiTheme="minorBidi" w:hAnsiTheme="minorBidi"/>
                <w:b/>
                <w:bCs/>
                <w:sz w:val="28"/>
                <w:szCs w:val="28"/>
              </w:rPr>
              <w:t>Credit_card_number</w:t>
            </w:r>
            <w:proofErr w:type="spellEnd"/>
          </w:p>
        </w:tc>
        <w:tc>
          <w:tcPr>
            <w:tcW w:w="0" w:type="auto"/>
            <w:shd w:val="clear" w:color="auto" w:fill="EFC5C5" w:themeFill="accent6"/>
            <w:hideMark/>
          </w:tcPr>
          <w:p w14:paraId="37196924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4742F">
              <w:rPr>
                <w:rFonts w:asciiTheme="minorBidi" w:hAnsiTheme="minorBidi"/>
                <w:b/>
                <w:bCs/>
                <w:sz w:val="28"/>
                <w:szCs w:val="28"/>
              </w:rPr>
              <w:t>Expiry</w:t>
            </w:r>
          </w:p>
        </w:tc>
        <w:tc>
          <w:tcPr>
            <w:tcW w:w="0" w:type="auto"/>
            <w:shd w:val="clear" w:color="auto" w:fill="EFC5C5" w:themeFill="accent6"/>
            <w:hideMark/>
          </w:tcPr>
          <w:p w14:paraId="64E35FA5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4742F">
              <w:rPr>
                <w:rFonts w:asciiTheme="minorBidi" w:hAnsiTheme="minorBidi"/>
                <w:b/>
                <w:bCs/>
                <w:sz w:val="28"/>
                <w:szCs w:val="28"/>
              </w:rPr>
              <w:t>Income</w:t>
            </w:r>
          </w:p>
        </w:tc>
      </w:tr>
      <w:tr w:rsidR="0014742F" w:rsidRPr="0014742F" w14:paraId="3AA76E35" w14:textId="77777777" w:rsidTr="003129F7">
        <w:trPr>
          <w:jc w:val="center"/>
        </w:trPr>
        <w:tc>
          <w:tcPr>
            <w:tcW w:w="0" w:type="auto"/>
            <w:hideMark/>
          </w:tcPr>
          <w:p w14:paraId="02C9EB9F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3515418493460774</w:t>
            </w:r>
          </w:p>
        </w:tc>
        <w:tc>
          <w:tcPr>
            <w:tcW w:w="0" w:type="auto"/>
            <w:hideMark/>
          </w:tcPr>
          <w:p w14:paraId="1760EBA3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07/25</w:t>
            </w:r>
          </w:p>
        </w:tc>
        <w:tc>
          <w:tcPr>
            <w:tcW w:w="0" w:type="auto"/>
            <w:hideMark/>
          </w:tcPr>
          <w:p w14:paraId="7C3C9184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42509</w:t>
            </w:r>
          </w:p>
        </w:tc>
      </w:tr>
      <w:tr w:rsidR="0014742F" w:rsidRPr="0014742F" w14:paraId="17E14109" w14:textId="77777777" w:rsidTr="003129F7">
        <w:trPr>
          <w:jc w:val="center"/>
        </w:trPr>
        <w:tc>
          <w:tcPr>
            <w:tcW w:w="0" w:type="auto"/>
            <w:hideMark/>
          </w:tcPr>
          <w:p w14:paraId="443BB541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213134223583196</w:t>
            </w:r>
          </w:p>
        </w:tc>
        <w:tc>
          <w:tcPr>
            <w:tcW w:w="0" w:type="auto"/>
            <w:hideMark/>
          </w:tcPr>
          <w:p w14:paraId="41A55BD3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05/32</w:t>
            </w:r>
          </w:p>
        </w:tc>
        <w:tc>
          <w:tcPr>
            <w:tcW w:w="0" w:type="auto"/>
            <w:hideMark/>
          </w:tcPr>
          <w:p w14:paraId="7FC085FD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80334</w:t>
            </w:r>
          </w:p>
        </w:tc>
      </w:tr>
    </w:tbl>
    <w:p w14:paraId="6B3E4680" w14:textId="77777777" w:rsidR="00610C80" w:rsidRDefault="00610C80" w:rsidP="00610C80">
      <w:pPr>
        <w:spacing w:line="360" w:lineRule="auto"/>
        <w:ind w:left="1440"/>
        <w:rPr>
          <w:rFonts w:asciiTheme="minorBidi" w:hAnsiTheme="minorBidi"/>
          <w:sz w:val="28"/>
          <w:szCs w:val="28"/>
        </w:rPr>
      </w:pPr>
    </w:p>
    <w:p w14:paraId="3788AF24" w14:textId="244536E1" w:rsidR="0014742F" w:rsidRPr="0014742F" w:rsidRDefault="0014742F" w:rsidP="0014742F">
      <w:pPr>
        <w:numPr>
          <w:ilvl w:val="1"/>
          <w:numId w:val="58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 xml:space="preserve">Exemple après </w:t>
      </w:r>
      <w:r w:rsidR="00610C80" w:rsidRPr="0014742F">
        <w:rPr>
          <w:rFonts w:asciiTheme="minorBidi" w:hAnsiTheme="minorBidi"/>
          <w:sz w:val="28"/>
          <w:szCs w:val="28"/>
        </w:rPr>
        <w:t>suppression: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03"/>
      </w:tblGrid>
      <w:tr w:rsidR="0014742F" w:rsidRPr="0014742F" w14:paraId="39C29EF8" w14:textId="77777777" w:rsidTr="0061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FC5C5" w:themeFill="accent6"/>
            <w:hideMark/>
          </w:tcPr>
          <w:p w14:paraId="11B3CCC0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Income</w:t>
            </w:r>
          </w:p>
        </w:tc>
      </w:tr>
      <w:tr w:rsidR="0014742F" w:rsidRPr="0014742F" w14:paraId="4FCF4F33" w14:textId="77777777" w:rsidTr="0061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952ED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42509</w:t>
            </w:r>
          </w:p>
        </w:tc>
      </w:tr>
      <w:tr w:rsidR="0014742F" w:rsidRPr="0014742F" w14:paraId="242AB6E4" w14:textId="77777777" w:rsidTr="00610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E302A" w14:textId="77777777" w:rsidR="0014742F" w:rsidRPr="0014742F" w:rsidRDefault="0014742F" w:rsidP="0014742F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14742F">
              <w:rPr>
                <w:rFonts w:asciiTheme="minorBidi" w:hAnsiTheme="minorBidi"/>
                <w:sz w:val="28"/>
                <w:szCs w:val="28"/>
              </w:rPr>
              <w:t>80334</w:t>
            </w:r>
          </w:p>
        </w:tc>
      </w:tr>
    </w:tbl>
    <w:p w14:paraId="61A9C069" w14:textId="77777777" w:rsidR="00610C80" w:rsidRDefault="001F135B" w:rsidP="0014742F">
      <w:pPr>
        <w:spacing w:line="360" w:lineRule="auto"/>
        <w:rPr>
          <w:rFonts w:asciiTheme="minorBidi" w:hAnsiTheme="minorBidi"/>
          <w:b/>
          <w:bCs/>
          <w:color w:val="EE6B69" w:themeColor="accent4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         </w:t>
      </w:r>
      <w:r w:rsidRPr="001F135B">
        <w:rPr>
          <w:rFonts w:asciiTheme="minorBidi" w:hAnsiTheme="minorBidi"/>
          <w:b/>
          <w:bCs/>
          <w:color w:val="EE6B69" w:themeColor="accent4"/>
          <w:sz w:val="28"/>
          <w:szCs w:val="28"/>
        </w:rPr>
        <w:t xml:space="preserve"> </w:t>
      </w:r>
    </w:p>
    <w:p w14:paraId="15B7176E" w14:textId="3B91C119" w:rsidR="0014742F" w:rsidRPr="0014742F" w:rsidRDefault="001F135B" w:rsidP="00610C80">
      <w:pPr>
        <w:spacing w:line="360" w:lineRule="auto"/>
        <w:ind w:firstLine="720"/>
        <w:rPr>
          <w:rFonts w:asciiTheme="minorBidi" w:hAnsiTheme="minorBidi"/>
          <w:b/>
          <w:bCs/>
          <w:color w:val="EE6B69" w:themeColor="accent4"/>
          <w:sz w:val="28"/>
          <w:szCs w:val="28"/>
        </w:rPr>
      </w:pPr>
      <w:r w:rsidRPr="001F135B">
        <w:rPr>
          <w:rFonts w:asciiTheme="minorBidi" w:hAnsiTheme="minorBidi"/>
          <w:b/>
          <w:bCs/>
          <w:color w:val="EE6B69" w:themeColor="accent4"/>
          <w:sz w:val="28"/>
          <w:szCs w:val="28"/>
        </w:rPr>
        <w:t xml:space="preserve">1.2 </w:t>
      </w:r>
      <w:proofErr w:type="spellStart"/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>Encodage</w:t>
      </w:r>
      <w:proofErr w:type="spellEnd"/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 xml:space="preserve"> des Données </w:t>
      </w:r>
      <w:proofErr w:type="spellStart"/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>Catégoriques</w:t>
      </w:r>
      <w:proofErr w:type="spellEnd"/>
    </w:p>
    <w:p w14:paraId="2C0A9F31" w14:textId="77777777" w:rsidR="0014742F" w:rsidRPr="0014742F" w:rsidRDefault="0014742F" w:rsidP="0014742F">
      <w:pPr>
        <w:numPr>
          <w:ilvl w:val="0"/>
          <w:numId w:val="59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 xml:space="preserve">La colonne Profession a été encodée en valeurs numériques à l'aide de </w:t>
      </w:r>
      <w:proofErr w:type="spellStart"/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LabelEncoder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:</w:t>
      </w:r>
    </w:p>
    <w:p w14:paraId="2E89F88A" w14:textId="77777777" w:rsidR="0014742F" w:rsidRPr="0014742F" w:rsidRDefault="0014742F" w:rsidP="0014742F">
      <w:pPr>
        <w:numPr>
          <w:ilvl w:val="1"/>
          <w:numId w:val="59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>DOCTOR → 0</w:t>
      </w:r>
    </w:p>
    <w:p w14:paraId="7E108286" w14:textId="77777777" w:rsidR="0014742F" w:rsidRPr="0014742F" w:rsidRDefault="0014742F" w:rsidP="0014742F">
      <w:pPr>
        <w:numPr>
          <w:ilvl w:val="1"/>
          <w:numId w:val="59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>ENGINEER → 1</w:t>
      </w:r>
    </w:p>
    <w:p w14:paraId="5A6C37F4" w14:textId="77777777" w:rsidR="0014742F" w:rsidRPr="0014742F" w:rsidRDefault="0014742F" w:rsidP="0014742F">
      <w:pPr>
        <w:numPr>
          <w:ilvl w:val="1"/>
          <w:numId w:val="59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>LAWYER → 2</w:t>
      </w:r>
    </w:p>
    <w:p w14:paraId="1A23D109" w14:textId="77777777" w:rsidR="001F135B" w:rsidRDefault="001F135B" w:rsidP="0014742F">
      <w:pPr>
        <w:spacing w:line="360" w:lineRule="auto"/>
        <w:rPr>
          <w:rFonts w:asciiTheme="minorBidi" w:hAnsiTheme="minorBidi"/>
          <w:b/>
          <w:bCs/>
          <w:color w:val="EE6B69" w:themeColor="accent4"/>
          <w:sz w:val="28"/>
          <w:szCs w:val="28"/>
        </w:rPr>
      </w:pPr>
      <w:r w:rsidRPr="001F135B">
        <w:rPr>
          <w:rFonts w:asciiTheme="minorBidi" w:hAnsiTheme="minorBidi"/>
          <w:b/>
          <w:bCs/>
          <w:color w:val="EE6B69" w:themeColor="accent4"/>
          <w:sz w:val="28"/>
          <w:szCs w:val="28"/>
        </w:rPr>
        <w:lastRenderedPageBreak/>
        <w:t xml:space="preserve">        </w:t>
      </w:r>
    </w:p>
    <w:p w14:paraId="04AB6D6D" w14:textId="7E8046AA" w:rsidR="0014742F" w:rsidRPr="0014742F" w:rsidRDefault="001F135B" w:rsidP="001F135B">
      <w:pPr>
        <w:spacing w:line="360" w:lineRule="auto"/>
        <w:ind w:firstLine="360"/>
        <w:rPr>
          <w:rFonts w:asciiTheme="minorBidi" w:hAnsiTheme="minorBidi"/>
          <w:b/>
          <w:bCs/>
          <w:color w:val="EE6B69" w:themeColor="accent4"/>
          <w:sz w:val="28"/>
          <w:szCs w:val="28"/>
        </w:rPr>
      </w:pPr>
      <w:r w:rsidRPr="001F135B">
        <w:rPr>
          <w:rFonts w:asciiTheme="minorBidi" w:hAnsiTheme="minorBidi"/>
          <w:b/>
          <w:bCs/>
          <w:color w:val="EE6B69" w:themeColor="accent4"/>
          <w:sz w:val="28"/>
          <w:szCs w:val="28"/>
        </w:rPr>
        <w:t xml:space="preserve">  1.3 </w:t>
      </w:r>
      <w:proofErr w:type="spellStart"/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>Normalisation</w:t>
      </w:r>
      <w:proofErr w:type="spellEnd"/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 xml:space="preserve"> des Données </w:t>
      </w:r>
      <w:proofErr w:type="spellStart"/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>Numériques</w:t>
      </w:r>
      <w:proofErr w:type="spellEnd"/>
    </w:p>
    <w:p w14:paraId="3F91A3A6" w14:textId="77777777" w:rsidR="0014742F" w:rsidRPr="0014742F" w:rsidRDefault="0014742F" w:rsidP="0014742F">
      <w:pPr>
        <w:numPr>
          <w:ilvl w:val="0"/>
          <w:numId w:val="60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 xml:space="preserve">Les colonnes </w:t>
      </w:r>
      <w:proofErr w:type="spellStart"/>
      <w:r w:rsidRPr="0014742F">
        <w:rPr>
          <w:rFonts w:asciiTheme="minorBidi" w:hAnsiTheme="minorBidi"/>
          <w:sz w:val="28"/>
          <w:szCs w:val="28"/>
          <w:lang w:val="fr-FR"/>
        </w:rPr>
        <w:t>Income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et </w:t>
      </w:r>
      <w:proofErr w:type="spellStart"/>
      <w:r w:rsidRPr="0014742F">
        <w:rPr>
          <w:rFonts w:asciiTheme="minorBidi" w:hAnsiTheme="minorBidi"/>
          <w:sz w:val="28"/>
          <w:szCs w:val="28"/>
          <w:lang w:val="fr-FR"/>
        </w:rPr>
        <w:t>Security_code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ont été normalisées à l'aide de </w:t>
      </w:r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MinMaxScaler</w:t>
      </w:r>
      <w:r w:rsidRPr="0014742F">
        <w:rPr>
          <w:rFonts w:asciiTheme="minorBidi" w:hAnsiTheme="minorBidi"/>
          <w:sz w:val="28"/>
          <w:szCs w:val="28"/>
          <w:lang w:val="fr-FR"/>
        </w:rPr>
        <w:t xml:space="preserve"> pour les ramener dans une plage de valeurs entre 0 et 1.</w:t>
      </w:r>
    </w:p>
    <w:p w14:paraId="1AC88480" w14:textId="155B6328" w:rsidR="0014742F" w:rsidRPr="0014742F" w:rsidRDefault="0014742F" w:rsidP="00610C80">
      <w:pPr>
        <w:numPr>
          <w:ilvl w:val="0"/>
          <w:numId w:val="60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La normalisation a été nécessaire pour éviter que les échelles différentes des colonnes numériques n’influencent de manière disproportionnée les modèles d’apprentissage automatique, garantissant ainsi une meilleure convergence et une performance optimale.</w:t>
      </w:r>
    </w:p>
    <w:p w14:paraId="198FD23B" w14:textId="77777777" w:rsidR="0014742F" w:rsidRPr="0014742F" w:rsidRDefault="0014742F" w:rsidP="0014742F">
      <w:pPr>
        <w:spacing w:line="360" w:lineRule="auto"/>
        <w:rPr>
          <w:rFonts w:asciiTheme="minorBidi" w:hAnsiTheme="minorBidi"/>
          <w:b/>
          <w:bCs/>
          <w:color w:val="CB5656" w:themeColor="accent5" w:themeShade="BF"/>
          <w:sz w:val="28"/>
          <w:szCs w:val="28"/>
          <w:lang w:val="fr-FR"/>
        </w:rPr>
      </w:pPr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  <w:lang w:val="fr-FR"/>
        </w:rPr>
        <w:t>2. Extraction de Caractéristiques Textuelles (TF-IDF)</w:t>
      </w:r>
    </w:p>
    <w:p w14:paraId="3D80EFF5" w14:textId="70DA8ED3" w:rsidR="0014742F" w:rsidRPr="0014742F" w:rsidRDefault="001F135B" w:rsidP="001F135B">
      <w:pPr>
        <w:spacing w:line="360" w:lineRule="auto"/>
        <w:rPr>
          <w:rFonts w:asciiTheme="minorBidi" w:hAnsiTheme="minorBidi"/>
          <w:b/>
          <w:bCs/>
          <w:color w:val="EE6B69" w:themeColor="accent4"/>
          <w:sz w:val="28"/>
          <w:szCs w:val="28"/>
          <w:lang w:val="fr-FR"/>
        </w:rPr>
      </w:pPr>
      <w:r>
        <w:rPr>
          <w:rFonts w:asciiTheme="minorBidi" w:hAnsiTheme="minorBidi"/>
          <w:b/>
          <w:bCs/>
          <w:color w:val="EE6B69" w:themeColor="accent4"/>
          <w:sz w:val="28"/>
          <w:szCs w:val="28"/>
          <w:lang w:val="fr-FR"/>
        </w:rPr>
        <w:t xml:space="preserve">      2.1 </w:t>
      </w:r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  <w:lang w:val="fr-FR"/>
        </w:rPr>
        <w:t>Ajout d’une Colonne Textuelle</w:t>
      </w:r>
    </w:p>
    <w:p w14:paraId="168271A2" w14:textId="77777777" w:rsidR="0014742F" w:rsidRPr="0014742F" w:rsidRDefault="0014742F" w:rsidP="001F135B">
      <w:pPr>
        <w:spacing w:line="360" w:lineRule="auto"/>
        <w:ind w:left="360" w:firstLine="360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 xml:space="preserve">Pour appliquer l'extraction de caractéristiques TF-IDF, une colonne textuelle intitulée Description a été ajoutée au dataset. </w:t>
      </w:r>
      <w:proofErr w:type="spellStart"/>
      <w:r w:rsidRPr="0014742F">
        <w:rPr>
          <w:rFonts w:asciiTheme="minorBidi" w:hAnsiTheme="minorBidi"/>
          <w:sz w:val="28"/>
          <w:szCs w:val="28"/>
        </w:rPr>
        <w:t>Voici</w:t>
      </w:r>
      <w:proofErr w:type="spellEnd"/>
      <w:r w:rsidRPr="0014742F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4742F">
        <w:rPr>
          <w:rFonts w:asciiTheme="minorBidi" w:hAnsiTheme="minorBidi"/>
          <w:sz w:val="28"/>
          <w:szCs w:val="28"/>
        </w:rPr>
        <w:t>quelques</w:t>
      </w:r>
      <w:proofErr w:type="spellEnd"/>
      <w:r w:rsidRPr="0014742F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4742F">
        <w:rPr>
          <w:rFonts w:asciiTheme="minorBidi" w:hAnsiTheme="minorBidi"/>
          <w:sz w:val="28"/>
          <w:szCs w:val="28"/>
        </w:rPr>
        <w:t>exemples</w:t>
      </w:r>
      <w:proofErr w:type="spellEnd"/>
      <w:r w:rsidRPr="0014742F">
        <w:rPr>
          <w:rFonts w:asciiTheme="minorBidi" w:hAnsiTheme="minorBidi"/>
          <w:sz w:val="28"/>
          <w:szCs w:val="28"/>
        </w:rPr>
        <w:t xml:space="preserve"> de </w:t>
      </w:r>
      <w:proofErr w:type="spellStart"/>
      <w:proofErr w:type="gramStart"/>
      <w:r w:rsidRPr="0014742F">
        <w:rPr>
          <w:rFonts w:asciiTheme="minorBidi" w:hAnsiTheme="minorBidi"/>
          <w:sz w:val="28"/>
          <w:szCs w:val="28"/>
        </w:rPr>
        <w:t>valeurs</w:t>
      </w:r>
      <w:proofErr w:type="spellEnd"/>
      <w:r w:rsidRPr="0014742F">
        <w:rPr>
          <w:rFonts w:asciiTheme="minorBidi" w:hAnsiTheme="minorBidi"/>
          <w:sz w:val="28"/>
          <w:szCs w:val="28"/>
        </w:rPr>
        <w:t xml:space="preserve"> :</w:t>
      </w:r>
      <w:proofErr w:type="gramEnd"/>
    </w:p>
    <w:p w14:paraId="254E0F59" w14:textId="77777777" w:rsidR="0014742F" w:rsidRPr="0014742F" w:rsidRDefault="0014742F" w:rsidP="001F135B">
      <w:pPr>
        <w:numPr>
          <w:ilvl w:val="0"/>
          <w:numId w:val="61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>"Doctor with high income"</w:t>
      </w:r>
    </w:p>
    <w:p w14:paraId="3EAF855A" w14:textId="77777777" w:rsidR="0014742F" w:rsidRPr="0014742F" w:rsidRDefault="0014742F" w:rsidP="001F135B">
      <w:pPr>
        <w:numPr>
          <w:ilvl w:val="0"/>
          <w:numId w:val="61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>"Engineer specialized in software"</w:t>
      </w:r>
    </w:p>
    <w:p w14:paraId="6E9B9420" w14:textId="77777777" w:rsidR="0014742F" w:rsidRPr="0014742F" w:rsidRDefault="0014742F" w:rsidP="001F135B">
      <w:pPr>
        <w:numPr>
          <w:ilvl w:val="0"/>
          <w:numId w:val="61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>"Lawyer focused on corporate law"</w:t>
      </w:r>
    </w:p>
    <w:p w14:paraId="618E85EF" w14:textId="77777777" w:rsidR="0014742F" w:rsidRDefault="0014742F" w:rsidP="001F135B">
      <w:pPr>
        <w:spacing w:line="360" w:lineRule="auto"/>
        <w:ind w:left="360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Cette colonne a été générée pour correspondre à la longueur totale du dataset.</w:t>
      </w:r>
    </w:p>
    <w:p w14:paraId="4C8EA81A" w14:textId="3A4F3FDC" w:rsidR="00610C80" w:rsidRPr="0014742F" w:rsidRDefault="00610C80" w:rsidP="00610C80">
      <w:p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610C80">
        <w:rPr>
          <w:rFonts w:asciiTheme="minorBidi" w:hAnsiTheme="minorBidi"/>
          <w:sz w:val="28"/>
          <w:szCs w:val="28"/>
          <w:lang w:val="fr-FR"/>
        </w:rPr>
        <w:drawing>
          <wp:inline distT="0" distB="0" distL="0" distR="0" wp14:anchorId="0D51A986" wp14:editId="4A1E1F45">
            <wp:extent cx="6858000" cy="3331845"/>
            <wp:effectExtent l="152400" t="152400" r="361950" b="363855"/>
            <wp:docPr id="1485239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96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1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51AD6" w14:textId="00C4896D" w:rsidR="0014742F" w:rsidRPr="0014742F" w:rsidRDefault="001F135B" w:rsidP="0014742F">
      <w:pPr>
        <w:spacing w:line="360" w:lineRule="auto"/>
        <w:rPr>
          <w:rFonts w:asciiTheme="minorBidi" w:hAnsiTheme="minorBidi"/>
          <w:b/>
          <w:bCs/>
          <w:color w:val="EE6B69" w:themeColor="accent4"/>
          <w:sz w:val="28"/>
          <w:szCs w:val="28"/>
        </w:rPr>
      </w:pPr>
      <w:r w:rsidRPr="001F135B">
        <w:rPr>
          <w:rFonts w:asciiTheme="minorBidi" w:hAnsiTheme="minorBidi"/>
          <w:b/>
          <w:bCs/>
          <w:color w:val="EE6B69" w:themeColor="accent4"/>
          <w:sz w:val="28"/>
          <w:szCs w:val="28"/>
        </w:rPr>
        <w:lastRenderedPageBreak/>
        <w:t xml:space="preserve">     2.2 </w:t>
      </w:r>
      <w:r w:rsidR="0014742F" w:rsidRPr="0014742F">
        <w:rPr>
          <w:rFonts w:asciiTheme="minorBidi" w:hAnsiTheme="minorBidi"/>
          <w:b/>
          <w:bCs/>
          <w:color w:val="EE6B69" w:themeColor="accent4"/>
          <w:sz w:val="28"/>
          <w:szCs w:val="28"/>
        </w:rPr>
        <w:t>Application de TF-IDF</w:t>
      </w:r>
    </w:p>
    <w:p w14:paraId="45D344A1" w14:textId="77777777" w:rsidR="0014742F" w:rsidRPr="0014742F" w:rsidRDefault="0014742F" w:rsidP="0014742F">
      <w:pPr>
        <w:numPr>
          <w:ilvl w:val="0"/>
          <w:numId w:val="62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 xml:space="preserve">Extraction des 100 principales caractéristiques textuelles avec </w:t>
      </w:r>
      <w:proofErr w:type="spellStart"/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TfidfVectorizer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>.</w:t>
      </w:r>
    </w:p>
    <w:p w14:paraId="54FCB9DE" w14:textId="77777777" w:rsidR="0014742F" w:rsidRPr="0014742F" w:rsidRDefault="0014742F" w:rsidP="0014742F">
      <w:pPr>
        <w:numPr>
          <w:ilvl w:val="0"/>
          <w:numId w:val="62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Les valeurs TF-IDF ont été converties en colonnes numériques et ajoutées au dataset.</w:t>
      </w:r>
    </w:p>
    <w:p w14:paraId="7E734A45" w14:textId="77777777" w:rsidR="0014742F" w:rsidRPr="0014742F" w:rsidRDefault="0014742F" w:rsidP="0014742F">
      <w:pPr>
        <w:numPr>
          <w:ilvl w:val="0"/>
          <w:numId w:val="62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La colonne Description a été supprimée après l’extraction TF-IDF.</w:t>
      </w:r>
    </w:p>
    <w:p w14:paraId="27F523FE" w14:textId="2F0F568A" w:rsidR="0014742F" w:rsidRPr="0014742F" w:rsidRDefault="00610C80" w:rsidP="0014742F">
      <w:pPr>
        <w:spacing w:line="360" w:lineRule="auto"/>
        <w:rPr>
          <w:rFonts w:asciiTheme="minorBidi" w:hAnsiTheme="minorBidi"/>
          <w:sz w:val="28"/>
          <w:szCs w:val="28"/>
        </w:rPr>
      </w:pPr>
      <w:r w:rsidRPr="00610C80">
        <w:rPr>
          <w:rFonts w:asciiTheme="minorBidi" w:hAnsiTheme="minorBidi"/>
          <w:sz w:val="28"/>
          <w:szCs w:val="28"/>
        </w:rPr>
        <w:drawing>
          <wp:inline distT="0" distB="0" distL="0" distR="0" wp14:anchorId="7A77B868" wp14:editId="60A0B74E">
            <wp:extent cx="6858000" cy="3846195"/>
            <wp:effectExtent l="152400" t="152400" r="361950" b="363855"/>
            <wp:docPr id="15730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03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2828C" w14:textId="77777777" w:rsidR="0014742F" w:rsidRPr="0014742F" w:rsidRDefault="0014742F" w:rsidP="0014742F">
      <w:pPr>
        <w:spacing w:line="360" w:lineRule="auto"/>
        <w:rPr>
          <w:rFonts w:asciiTheme="minorBidi" w:hAnsiTheme="minorBidi"/>
          <w:b/>
          <w:bCs/>
          <w:color w:val="CB5656" w:themeColor="accent5" w:themeShade="BF"/>
          <w:sz w:val="28"/>
          <w:szCs w:val="28"/>
        </w:rPr>
      </w:pPr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</w:rPr>
        <w:t xml:space="preserve">3. </w:t>
      </w:r>
      <w:proofErr w:type="spellStart"/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</w:rPr>
        <w:t>Sélection</w:t>
      </w:r>
      <w:proofErr w:type="spellEnd"/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</w:rPr>
        <w:t xml:space="preserve"> des </w:t>
      </w:r>
      <w:proofErr w:type="spellStart"/>
      <w:r w:rsidRPr="0014742F">
        <w:rPr>
          <w:rFonts w:asciiTheme="minorBidi" w:hAnsiTheme="minorBidi"/>
          <w:b/>
          <w:bCs/>
          <w:color w:val="CB5656" w:themeColor="accent5" w:themeShade="BF"/>
          <w:sz w:val="28"/>
          <w:szCs w:val="28"/>
        </w:rPr>
        <w:t>Caractéristiques</w:t>
      </w:r>
      <w:proofErr w:type="spellEnd"/>
    </w:p>
    <w:p w14:paraId="7E06DBF8" w14:textId="77777777" w:rsidR="0014742F" w:rsidRDefault="0014742F" w:rsidP="0014742F">
      <w:pPr>
        <w:numPr>
          <w:ilvl w:val="0"/>
          <w:numId w:val="63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 xml:space="preserve">Utilisation de </w:t>
      </w:r>
      <w:proofErr w:type="spellStart"/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SelectKBest</w:t>
      </w:r>
      <w:proofErr w:type="spellEnd"/>
      <w:r w:rsidRPr="0014742F">
        <w:rPr>
          <w:rFonts w:asciiTheme="minorBidi" w:hAnsiTheme="minorBidi"/>
          <w:sz w:val="28"/>
          <w:szCs w:val="28"/>
          <w:lang w:val="fr-FR"/>
        </w:rPr>
        <w:t xml:space="preserve"> avec le test du </w:t>
      </w:r>
      <w:r w:rsidRPr="0014742F">
        <w:rPr>
          <w:rFonts w:asciiTheme="minorBidi" w:hAnsiTheme="minorBidi"/>
          <w:b/>
          <w:bCs/>
          <w:sz w:val="28"/>
          <w:szCs w:val="28"/>
          <w:lang w:val="fr-FR"/>
        </w:rPr>
        <w:t>Chi2</w:t>
      </w:r>
      <w:r w:rsidRPr="0014742F">
        <w:rPr>
          <w:rFonts w:asciiTheme="minorBidi" w:hAnsiTheme="minorBidi"/>
          <w:sz w:val="28"/>
          <w:szCs w:val="28"/>
          <w:lang w:val="fr-FR"/>
        </w:rPr>
        <w:t xml:space="preserve"> pour sélectionner les caractéristiques les plus pertinentes.</w:t>
      </w:r>
    </w:p>
    <w:p w14:paraId="6759F252" w14:textId="77777777" w:rsidR="001F135B" w:rsidRPr="0014742F" w:rsidRDefault="001F135B" w:rsidP="001F135B">
      <w:pPr>
        <w:spacing w:line="360" w:lineRule="auto"/>
        <w:ind w:left="720"/>
        <w:rPr>
          <w:rFonts w:asciiTheme="minorBidi" w:hAnsiTheme="minorBidi"/>
          <w:sz w:val="28"/>
          <w:szCs w:val="28"/>
          <w:lang w:val="fr-FR"/>
        </w:rPr>
      </w:pPr>
    </w:p>
    <w:p w14:paraId="6831B241" w14:textId="77777777" w:rsidR="0014742F" w:rsidRPr="0014742F" w:rsidRDefault="0014742F" w:rsidP="0014742F">
      <w:pPr>
        <w:numPr>
          <w:ilvl w:val="0"/>
          <w:numId w:val="63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 xml:space="preserve">Les </w:t>
      </w:r>
      <w:proofErr w:type="spellStart"/>
      <w:r w:rsidRPr="0014742F">
        <w:rPr>
          <w:rFonts w:asciiTheme="minorBidi" w:hAnsiTheme="minorBidi"/>
          <w:sz w:val="28"/>
          <w:szCs w:val="28"/>
        </w:rPr>
        <w:t>caractéristiques</w:t>
      </w:r>
      <w:proofErr w:type="spellEnd"/>
      <w:r w:rsidRPr="0014742F">
        <w:rPr>
          <w:rFonts w:asciiTheme="minorBidi" w:hAnsiTheme="minorBidi"/>
          <w:sz w:val="28"/>
          <w:szCs w:val="28"/>
        </w:rPr>
        <w:t xml:space="preserve"> finales </w:t>
      </w:r>
      <w:proofErr w:type="spellStart"/>
      <w:proofErr w:type="gramStart"/>
      <w:r w:rsidRPr="0014742F">
        <w:rPr>
          <w:rFonts w:asciiTheme="minorBidi" w:hAnsiTheme="minorBidi"/>
          <w:sz w:val="28"/>
          <w:szCs w:val="28"/>
        </w:rPr>
        <w:t>incluent</w:t>
      </w:r>
      <w:proofErr w:type="spellEnd"/>
      <w:r w:rsidRPr="0014742F">
        <w:rPr>
          <w:rFonts w:asciiTheme="minorBidi" w:hAnsiTheme="minorBidi"/>
          <w:sz w:val="28"/>
          <w:szCs w:val="28"/>
        </w:rPr>
        <w:t xml:space="preserve"> :</w:t>
      </w:r>
      <w:proofErr w:type="gramEnd"/>
    </w:p>
    <w:p w14:paraId="55904D71" w14:textId="77777777" w:rsidR="0014742F" w:rsidRPr="0014742F" w:rsidRDefault="0014742F" w:rsidP="0014742F">
      <w:pPr>
        <w:numPr>
          <w:ilvl w:val="1"/>
          <w:numId w:val="63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4742F">
        <w:rPr>
          <w:rFonts w:asciiTheme="minorBidi" w:hAnsiTheme="minorBidi"/>
          <w:sz w:val="28"/>
          <w:szCs w:val="28"/>
        </w:rPr>
        <w:t xml:space="preserve">Profession, Income, </w:t>
      </w:r>
      <w:proofErr w:type="spellStart"/>
      <w:r w:rsidRPr="0014742F">
        <w:rPr>
          <w:rFonts w:asciiTheme="minorBidi" w:hAnsiTheme="minorBidi"/>
          <w:sz w:val="28"/>
          <w:szCs w:val="28"/>
        </w:rPr>
        <w:t>Security_code</w:t>
      </w:r>
      <w:proofErr w:type="spellEnd"/>
      <w:r w:rsidRPr="0014742F">
        <w:rPr>
          <w:rFonts w:asciiTheme="minorBidi" w:hAnsiTheme="minorBidi"/>
          <w:sz w:val="28"/>
          <w:szCs w:val="28"/>
        </w:rPr>
        <w:t xml:space="preserve"> (</w:t>
      </w:r>
      <w:proofErr w:type="spellStart"/>
      <w:r w:rsidRPr="0014742F">
        <w:rPr>
          <w:rFonts w:asciiTheme="minorBidi" w:hAnsiTheme="minorBidi"/>
          <w:sz w:val="28"/>
          <w:szCs w:val="28"/>
        </w:rPr>
        <w:t>originales</w:t>
      </w:r>
      <w:proofErr w:type="spellEnd"/>
      <w:r w:rsidRPr="0014742F">
        <w:rPr>
          <w:rFonts w:asciiTheme="minorBidi" w:hAnsiTheme="minorBidi"/>
          <w:sz w:val="28"/>
          <w:szCs w:val="28"/>
        </w:rPr>
        <w:t>).</w:t>
      </w:r>
    </w:p>
    <w:p w14:paraId="1BF7BC1F" w14:textId="77777777" w:rsidR="0014742F" w:rsidRPr="0014742F" w:rsidRDefault="0014742F" w:rsidP="0014742F">
      <w:pPr>
        <w:numPr>
          <w:ilvl w:val="1"/>
          <w:numId w:val="63"/>
        </w:numPr>
        <w:spacing w:line="360" w:lineRule="auto"/>
        <w:rPr>
          <w:rFonts w:asciiTheme="minorBidi" w:hAnsiTheme="minorBidi"/>
          <w:sz w:val="28"/>
          <w:szCs w:val="28"/>
          <w:lang w:val="fr-FR"/>
        </w:rPr>
      </w:pPr>
      <w:r w:rsidRPr="0014742F">
        <w:rPr>
          <w:rFonts w:asciiTheme="minorBidi" w:hAnsiTheme="minorBidi"/>
          <w:sz w:val="28"/>
          <w:szCs w:val="28"/>
          <w:lang w:val="fr-FR"/>
        </w:rPr>
        <w:t>Plusieurs caractéristiques textuelles extraites par TF-IDF.</w:t>
      </w:r>
    </w:p>
    <w:p w14:paraId="7900C0C5" w14:textId="34F459B0" w:rsidR="009505A4" w:rsidRPr="00484A5C" w:rsidRDefault="009505A4" w:rsidP="0014742F">
      <w:pPr>
        <w:spacing w:line="360" w:lineRule="auto"/>
        <w:rPr>
          <w:sz w:val="28"/>
          <w:szCs w:val="28"/>
          <w:lang w:val="fr-FR"/>
        </w:rPr>
      </w:pPr>
    </w:p>
    <w:sectPr w:rsidR="009505A4" w:rsidRPr="00484A5C" w:rsidSect="00D6027B"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C6CDE" w14:textId="77777777" w:rsidR="00A51B83" w:rsidRDefault="00A51B83" w:rsidP="0006271E">
      <w:r>
        <w:separator/>
      </w:r>
    </w:p>
  </w:endnote>
  <w:endnote w:type="continuationSeparator" w:id="0">
    <w:p w14:paraId="349734BD" w14:textId="77777777" w:rsidR="00A51B83" w:rsidRDefault="00A51B83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Content>
      <w:p w14:paraId="5267FCC5" w14:textId="77777777" w:rsidR="0006271E" w:rsidRDefault="0006271E" w:rsidP="00504A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58E3AF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Content>
      <w:p w14:paraId="57B48EDE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01719" w14:textId="77777777" w:rsidR="00A51B83" w:rsidRDefault="00A51B83" w:rsidP="0006271E">
      <w:r>
        <w:separator/>
      </w:r>
    </w:p>
  </w:footnote>
  <w:footnote w:type="continuationSeparator" w:id="0">
    <w:p w14:paraId="34925521" w14:textId="77777777" w:rsidR="00A51B83" w:rsidRDefault="00A51B83" w:rsidP="0006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D8DB02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0.9pt;height:10.9pt" o:bullet="t">
        <v:imagedata r:id="rId1" o:title="msoBCFE"/>
      </v:shape>
    </w:pict>
  </w:numPicBullet>
  <w:abstractNum w:abstractNumId="0" w15:restartNumberingAfterBreak="0">
    <w:nsid w:val="00527F36"/>
    <w:multiLevelType w:val="multilevel"/>
    <w:tmpl w:val="035C24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0FE475C"/>
    <w:multiLevelType w:val="hybridMultilevel"/>
    <w:tmpl w:val="CF72D3F2"/>
    <w:lvl w:ilvl="0" w:tplc="99C0E436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1746AE2"/>
    <w:multiLevelType w:val="multilevel"/>
    <w:tmpl w:val="646A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728B5"/>
    <w:multiLevelType w:val="multilevel"/>
    <w:tmpl w:val="B2B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1DE2"/>
    <w:multiLevelType w:val="multilevel"/>
    <w:tmpl w:val="35046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B354D"/>
    <w:multiLevelType w:val="hybridMultilevel"/>
    <w:tmpl w:val="8C1A3F14"/>
    <w:lvl w:ilvl="0" w:tplc="23BC2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C4B1B"/>
    <w:multiLevelType w:val="multilevel"/>
    <w:tmpl w:val="1810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4977C7"/>
    <w:multiLevelType w:val="multilevel"/>
    <w:tmpl w:val="BDC0E8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74628D"/>
    <w:multiLevelType w:val="multilevel"/>
    <w:tmpl w:val="242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C0E42"/>
    <w:multiLevelType w:val="multilevel"/>
    <w:tmpl w:val="5D0A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E2CC6"/>
    <w:multiLevelType w:val="multilevel"/>
    <w:tmpl w:val="AC9EA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154C6"/>
    <w:multiLevelType w:val="hybridMultilevel"/>
    <w:tmpl w:val="393C3C28"/>
    <w:lvl w:ilvl="0" w:tplc="04090007">
      <w:start w:val="1"/>
      <w:numFmt w:val="bullet"/>
      <w:lvlText w:val=""/>
      <w:lvlPicBulletId w:val="0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2" w15:restartNumberingAfterBreak="0">
    <w:nsid w:val="142F7317"/>
    <w:multiLevelType w:val="multilevel"/>
    <w:tmpl w:val="2770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F50FA0"/>
    <w:multiLevelType w:val="multilevel"/>
    <w:tmpl w:val="1D8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615AE"/>
    <w:multiLevelType w:val="multilevel"/>
    <w:tmpl w:val="BC8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47DBA"/>
    <w:multiLevelType w:val="multilevel"/>
    <w:tmpl w:val="1A80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3F2478"/>
    <w:multiLevelType w:val="hybridMultilevel"/>
    <w:tmpl w:val="C07C05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11419B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AD79A8"/>
    <w:multiLevelType w:val="multilevel"/>
    <w:tmpl w:val="04DE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202F6"/>
    <w:multiLevelType w:val="hybridMultilevel"/>
    <w:tmpl w:val="B80C4DFA"/>
    <w:lvl w:ilvl="0" w:tplc="04090005">
      <w:start w:val="1"/>
      <w:numFmt w:val="bullet"/>
      <w:lvlText w:val=""/>
      <w:lvlJc w:val="left"/>
      <w:pPr>
        <w:ind w:left="1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9" w15:restartNumberingAfterBreak="0">
    <w:nsid w:val="24237973"/>
    <w:multiLevelType w:val="hybridMultilevel"/>
    <w:tmpl w:val="0F42BA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1F457A"/>
    <w:multiLevelType w:val="hybridMultilevel"/>
    <w:tmpl w:val="27B80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87BC3"/>
    <w:multiLevelType w:val="hybridMultilevel"/>
    <w:tmpl w:val="4D88F226"/>
    <w:lvl w:ilvl="0" w:tplc="FFFFFFFF">
      <w:start w:val="1"/>
      <w:numFmt w:val="decimal"/>
      <w:lvlText w:val="%1."/>
      <w:lvlJc w:val="left"/>
      <w:pPr>
        <w:ind w:left="854" w:hanging="360"/>
      </w:pPr>
    </w:lvl>
    <w:lvl w:ilvl="1" w:tplc="FFFFFFFF" w:tentative="1">
      <w:start w:val="1"/>
      <w:numFmt w:val="lowerLetter"/>
      <w:lvlText w:val="%2."/>
      <w:lvlJc w:val="left"/>
      <w:pPr>
        <w:ind w:left="1574" w:hanging="360"/>
      </w:pPr>
    </w:lvl>
    <w:lvl w:ilvl="2" w:tplc="FFFFFFFF" w:tentative="1">
      <w:start w:val="1"/>
      <w:numFmt w:val="lowerRoman"/>
      <w:lvlText w:val="%3."/>
      <w:lvlJc w:val="right"/>
      <w:pPr>
        <w:ind w:left="2294" w:hanging="180"/>
      </w:pPr>
    </w:lvl>
    <w:lvl w:ilvl="3" w:tplc="FFFFFFFF" w:tentative="1">
      <w:start w:val="1"/>
      <w:numFmt w:val="decimal"/>
      <w:lvlText w:val="%4."/>
      <w:lvlJc w:val="left"/>
      <w:pPr>
        <w:ind w:left="3014" w:hanging="360"/>
      </w:pPr>
    </w:lvl>
    <w:lvl w:ilvl="4" w:tplc="FFFFFFFF" w:tentative="1">
      <w:start w:val="1"/>
      <w:numFmt w:val="lowerLetter"/>
      <w:lvlText w:val="%5."/>
      <w:lvlJc w:val="left"/>
      <w:pPr>
        <w:ind w:left="3734" w:hanging="360"/>
      </w:pPr>
    </w:lvl>
    <w:lvl w:ilvl="5" w:tplc="FFFFFFFF" w:tentative="1">
      <w:start w:val="1"/>
      <w:numFmt w:val="lowerRoman"/>
      <w:lvlText w:val="%6."/>
      <w:lvlJc w:val="right"/>
      <w:pPr>
        <w:ind w:left="4454" w:hanging="180"/>
      </w:pPr>
    </w:lvl>
    <w:lvl w:ilvl="6" w:tplc="FFFFFFFF" w:tentative="1">
      <w:start w:val="1"/>
      <w:numFmt w:val="decimal"/>
      <w:lvlText w:val="%7."/>
      <w:lvlJc w:val="left"/>
      <w:pPr>
        <w:ind w:left="5174" w:hanging="360"/>
      </w:pPr>
    </w:lvl>
    <w:lvl w:ilvl="7" w:tplc="FFFFFFFF" w:tentative="1">
      <w:start w:val="1"/>
      <w:numFmt w:val="lowerLetter"/>
      <w:lvlText w:val="%8."/>
      <w:lvlJc w:val="left"/>
      <w:pPr>
        <w:ind w:left="5894" w:hanging="360"/>
      </w:pPr>
    </w:lvl>
    <w:lvl w:ilvl="8" w:tplc="FFFFFFFF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2" w15:restartNumberingAfterBreak="0">
    <w:nsid w:val="2A217E56"/>
    <w:multiLevelType w:val="multilevel"/>
    <w:tmpl w:val="16E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A346E"/>
    <w:multiLevelType w:val="multilevel"/>
    <w:tmpl w:val="516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E80BC7"/>
    <w:multiLevelType w:val="hybridMultilevel"/>
    <w:tmpl w:val="AB765228"/>
    <w:lvl w:ilvl="0" w:tplc="99C0E436">
      <w:start w:val="1"/>
      <w:numFmt w:val="decimal"/>
      <w:lvlText w:val="%1."/>
      <w:lvlJc w:val="left"/>
      <w:pPr>
        <w:ind w:left="600" w:hanging="360"/>
      </w:pPr>
      <w:rPr>
        <w:rFonts w:ascii="Times New Roman" w:hAnsi="Times New Roman" w:cs="Times New Roman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 w15:restartNumberingAfterBreak="0">
    <w:nsid w:val="2C421EB0"/>
    <w:multiLevelType w:val="multilevel"/>
    <w:tmpl w:val="065657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B425C8"/>
    <w:multiLevelType w:val="multilevel"/>
    <w:tmpl w:val="31B8C3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206E5"/>
    <w:multiLevelType w:val="hybridMultilevel"/>
    <w:tmpl w:val="7D64F1E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DF9658F"/>
    <w:multiLevelType w:val="multilevel"/>
    <w:tmpl w:val="F2B22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2B6B2F"/>
    <w:multiLevelType w:val="multilevel"/>
    <w:tmpl w:val="6BC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4D6A96"/>
    <w:multiLevelType w:val="multilevel"/>
    <w:tmpl w:val="862A75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F503D"/>
    <w:multiLevelType w:val="hybridMultilevel"/>
    <w:tmpl w:val="4D88F226"/>
    <w:lvl w:ilvl="0" w:tplc="0409000F">
      <w:start w:val="1"/>
      <w:numFmt w:val="decimal"/>
      <w:lvlText w:val="%1."/>
      <w:lvlJc w:val="left"/>
      <w:pPr>
        <w:ind w:left="854" w:hanging="360"/>
      </w:p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2" w15:restartNumberingAfterBreak="0">
    <w:nsid w:val="314D04F1"/>
    <w:multiLevelType w:val="multilevel"/>
    <w:tmpl w:val="A538B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675C58"/>
    <w:multiLevelType w:val="hybridMultilevel"/>
    <w:tmpl w:val="00AAF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5164023"/>
    <w:multiLevelType w:val="hybridMultilevel"/>
    <w:tmpl w:val="30DA6782"/>
    <w:lvl w:ilvl="0" w:tplc="539CE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9A7EBA"/>
    <w:multiLevelType w:val="hybridMultilevel"/>
    <w:tmpl w:val="9CE6A2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F34965"/>
    <w:multiLevelType w:val="multilevel"/>
    <w:tmpl w:val="C462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7B6048"/>
    <w:multiLevelType w:val="multilevel"/>
    <w:tmpl w:val="FFC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FA2F25"/>
    <w:multiLevelType w:val="multilevel"/>
    <w:tmpl w:val="95A68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5F5AC4"/>
    <w:multiLevelType w:val="multilevel"/>
    <w:tmpl w:val="AA029C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F05AEA"/>
    <w:multiLevelType w:val="multilevel"/>
    <w:tmpl w:val="1810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1247C8"/>
    <w:multiLevelType w:val="hybridMultilevel"/>
    <w:tmpl w:val="E97E09EE"/>
    <w:lvl w:ilvl="0" w:tplc="04090007">
      <w:start w:val="1"/>
      <w:numFmt w:val="bullet"/>
      <w:lvlText w:val=""/>
      <w:lvlPicBulletId w:val="0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2" w15:restartNumberingAfterBreak="0">
    <w:nsid w:val="446B0F6E"/>
    <w:multiLevelType w:val="multilevel"/>
    <w:tmpl w:val="4440B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9B597A"/>
    <w:multiLevelType w:val="multilevel"/>
    <w:tmpl w:val="CD82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DB76A9"/>
    <w:multiLevelType w:val="multilevel"/>
    <w:tmpl w:val="1FB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517FA6"/>
    <w:multiLevelType w:val="hybridMultilevel"/>
    <w:tmpl w:val="BF22118E"/>
    <w:lvl w:ilvl="0" w:tplc="99C0E43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6" w15:restartNumberingAfterBreak="0">
    <w:nsid w:val="59500F18"/>
    <w:multiLevelType w:val="multilevel"/>
    <w:tmpl w:val="951C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035270"/>
    <w:multiLevelType w:val="multilevel"/>
    <w:tmpl w:val="C5FE36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035691"/>
    <w:multiLevelType w:val="hybridMultilevel"/>
    <w:tmpl w:val="9B5EE9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5CDB7550"/>
    <w:multiLevelType w:val="multilevel"/>
    <w:tmpl w:val="8D009B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7D19C7"/>
    <w:multiLevelType w:val="hybridMultilevel"/>
    <w:tmpl w:val="4FC80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36150B7"/>
    <w:multiLevelType w:val="hybridMultilevel"/>
    <w:tmpl w:val="A4666B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46535EA"/>
    <w:multiLevelType w:val="multilevel"/>
    <w:tmpl w:val="062ABB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413B1D"/>
    <w:multiLevelType w:val="multilevel"/>
    <w:tmpl w:val="EDFC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CF5EE6"/>
    <w:multiLevelType w:val="multilevel"/>
    <w:tmpl w:val="EAB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04524C"/>
    <w:multiLevelType w:val="multilevel"/>
    <w:tmpl w:val="F50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9A4341"/>
    <w:multiLevelType w:val="multilevel"/>
    <w:tmpl w:val="B828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7D063B"/>
    <w:multiLevelType w:val="hybridMultilevel"/>
    <w:tmpl w:val="BE54580C"/>
    <w:lvl w:ilvl="0" w:tplc="E5A8F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A24CDE"/>
    <w:multiLevelType w:val="multilevel"/>
    <w:tmpl w:val="5B34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F930DB"/>
    <w:multiLevelType w:val="multilevel"/>
    <w:tmpl w:val="1966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D34F26"/>
    <w:multiLevelType w:val="hybridMultilevel"/>
    <w:tmpl w:val="73AAD2D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1355BEA"/>
    <w:multiLevelType w:val="multilevel"/>
    <w:tmpl w:val="C78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081516"/>
    <w:multiLevelType w:val="multilevel"/>
    <w:tmpl w:val="38FE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9F09A0"/>
    <w:multiLevelType w:val="hybridMultilevel"/>
    <w:tmpl w:val="008EA2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C1D38B9"/>
    <w:multiLevelType w:val="multilevel"/>
    <w:tmpl w:val="981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EC1CBA"/>
    <w:multiLevelType w:val="multilevel"/>
    <w:tmpl w:val="5EE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D45B6D"/>
    <w:multiLevelType w:val="hybridMultilevel"/>
    <w:tmpl w:val="6AC46BA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0493788">
    <w:abstractNumId w:val="41"/>
  </w:num>
  <w:num w:numId="2" w16cid:durableId="1855605718">
    <w:abstractNumId w:val="11"/>
  </w:num>
  <w:num w:numId="3" w16cid:durableId="938676846">
    <w:abstractNumId w:val="59"/>
  </w:num>
  <w:num w:numId="4" w16cid:durableId="1785660006">
    <w:abstractNumId w:val="43"/>
  </w:num>
  <w:num w:numId="5" w16cid:durableId="814371950">
    <w:abstractNumId w:val="36"/>
  </w:num>
  <w:num w:numId="6" w16cid:durableId="658079269">
    <w:abstractNumId w:val="6"/>
  </w:num>
  <w:num w:numId="7" w16cid:durableId="610088603">
    <w:abstractNumId w:val="18"/>
  </w:num>
  <w:num w:numId="8" w16cid:durableId="197739589">
    <w:abstractNumId w:val="12"/>
  </w:num>
  <w:num w:numId="9" w16cid:durableId="1902598248">
    <w:abstractNumId w:val="65"/>
  </w:num>
  <w:num w:numId="10" w16cid:durableId="1751462045">
    <w:abstractNumId w:val="56"/>
  </w:num>
  <w:num w:numId="11" w16cid:durableId="878200637">
    <w:abstractNumId w:val="3"/>
  </w:num>
  <w:num w:numId="12" w16cid:durableId="1434134403">
    <w:abstractNumId w:val="8"/>
  </w:num>
  <w:num w:numId="13" w16cid:durableId="491409008">
    <w:abstractNumId w:val="58"/>
  </w:num>
  <w:num w:numId="14" w16cid:durableId="1033726133">
    <w:abstractNumId w:val="34"/>
  </w:num>
  <w:num w:numId="15" w16cid:durableId="2134518169">
    <w:abstractNumId w:val="40"/>
  </w:num>
  <w:num w:numId="16" w16cid:durableId="2029788064">
    <w:abstractNumId w:val="60"/>
  </w:num>
  <w:num w:numId="17" w16cid:durableId="898513045">
    <w:abstractNumId w:val="48"/>
  </w:num>
  <w:num w:numId="18" w16cid:durableId="1370489237">
    <w:abstractNumId w:val="66"/>
  </w:num>
  <w:num w:numId="19" w16cid:durableId="932325511">
    <w:abstractNumId w:val="51"/>
  </w:num>
  <w:num w:numId="20" w16cid:durableId="453058542">
    <w:abstractNumId w:val="33"/>
  </w:num>
  <w:num w:numId="21" w16cid:durableId="139885728">
    <w:abstractNumId w:val="63"/>
  </w:num>
  <w:num w:numId="22" w16cid:durableId="374743383">
    <w:abstractNumId w:val="27"/>
  </w:num>
  <w:num w:numId="23" w16cid:durableId="535386450">
    <w:abstractNumId w:val="16"/>
  </w:num>
  <w:num w:numId="24" w16cid:durableId="1814255484">
    <w:abstractNumId w:val="5"/>
  </w:num>
  <w:num w:numId="25" w16cid:durableId="1639148586">
    <w:abstractNumId w:val="35"/>
  </w:num>
  <w:num w:numId="26" w16cid:durableId="971784251">
    <w:abstractNumId w:val="4"/>
  </w:num>
  <w:num w:numId="27" w16cid:durableId="503783029">
    <w:abstractNumId w:val="47"/>
  </w:num>
  <w:num w:numId="28" w16cid:durableId="1368217883">
    <w:abstractNumId w:val="25"/>
  </w:num>
  <w:num w:numId="29" w16cid:durableId="110248514">
    <w:abstractNumId w:val="30"/>
  </w:num>
  <w:num w:numId="30" w16cid:durableId="561597666">
    <w:abstractNumId w:val="10"/>
  </w:num>
  <w:num w:numId="31" w16cid:durableId="584001272">
    <w:abstractNumId w:val="28"/>
  </w:num>
  <w:num w:numId="32" w16cid:durableId="1456945798">
    <w:abstractNumId w:val="38"/>
  </w:num>
  <w:num w:numId="33" w16cid:durableId="1373387381">
    <w:abstractNumId w:val="24"/>
  </w:num>
  <w:num w:numId="34" w16cid:durableId="1487893271">
    <w:abstractNumId w:val="1"/>
  </w:num>
  <w:num w:numId="35" w16cid:durableId="144275175">
    <w:abstractNumId w:val="45"/>
  </w:num>
  <w:num w:numId="36" w16cid:durableId="599021606">
    <w:abstractNumId w:val="57"/>
  </w:num>
  <w:num w:numId="37" w16cid:durableId="580287001">
    <w:abstractNumId w:val="15"/>
  </w:num>
  <w:num w:numId="38" w16cid:durableId="1633124269">
    <w:abstractNumId w:val="46"/>
  </w:num>
  <w:num w:numId="39" w16cid:durableId="72626331">
    <w:abstractNumId w:val="54"/>
  </w:num>
  <w:num w:numId="40" w16cid:durableId="787358805">
    <w:abstractNumId w:val="55"/>
  </w:num>
  <w:num w:numId="41" w16cid:durableId="2000226037">
    <w:abstractNumId w:val="9"/>
  </w:num>
  <w:num w:numId="42" w16cid:durableId="383678792">
    <w:abstractNumId w:val="13"/>
  </w:num>
  <w:num w:numId="43" w16cid:durableId="588075899">
    <w:abstractNumId w:val="14"/>
  </w:num>
  <w:num w:numId="44" w16cid:durableId="289213297">
    <w:abstractNumId w:val="44"/>
  </w:num>
  <w:num w:numId="45" w16cid:durableId="685323858">
    <w:abstractNumId w:val="2"/>
  </w:num>
  <w:num w:numId="46" w16cid:durableId="85150565">
    <w:abstractNumId w:val="7"/>
  </w:num>
  <w:num w:numId="47" w16cid:durableId="1610702132">
    <w:abstractNumId w:val="50"/>
  </w:num>
  <w:num w:numId="48" w16cid:durableId="2144424317">
    <w:abstractNumId w:val="22"/>
  </w:num>
  <w:num w:numId="49" w16cid:durableId="25763586">
    <w:abstractNumId w:val="29"/>
  </w:num>
  <w:num w:numId="50" w16cid:durableId="1963656676">
    <w:abstractNumId w:val="19"/>
  </w:num>
  <w:num w:numId="51" w16cid:durableId="1577327608">
    <w:abstractNumId w:val="20"/>
  </w:num>
  <w:num w:numId="52" w16cid:durableId="50858789">
    <w:abstractNumId w:val="17"/>
  </w:num>
  <w:num w:numId="53" w16cid:durableId="415833278">
    <w:abstractNumId w:val="53"/>
  </w:num>
  <w:num w:numId="54" w16cid:durableId="1794211461">
    <w:abstractNumId w:val="23"/>
  </w:num>
  <w:num w:numId="55" w16cid:durableId="2044361293">
    <w:abstractNumId w:val="52"/>
  </w:num>
  <w:num w:numId="56" w16cid:durableId="373384938">
    <w:abstractNumId w:val="26"/>
  </w:num>
  <w:num w:numId="57" w16cid:durableId="576521356">
    <w:abstractNumId w:val="31"/>
  </w:num>
  <w:num w:numId="58" w16cid:durableId="2083865780">
    <w:abstractNumId w:val="62"/>
  </w:num>
  <w:num w:numId="59" w16cid:durableId="65344074">
    <w:abstractNumId w:val="61"/>
  </w:num>
  <w:num w:numId="60" w16cid:durableId="206845487">
    <w:abstractNumId w:val="42"/>
  </w:num>
  <w:num w:numId="61" w16cid:durableId="481241608">
    <w:abstractNumId w:val="37"/>
  </w:num>
  <w:num w:numId="62" w16cid:durableId="1870220555">
    <w:abstractNumId w:val="39"/>
  </w:num>
  <w:num w:numId="63" w16cid:durableId="1764374109">
    <w:abstractNumId w:val="64"/>
  </w:num>
  <w:num w:numId="64" w16cid:durableId="1573079226">
    <w:abstractNumId w:val="0"/>
  </w:num>
  <w:num w:numId="65" w16cid:durableId="423304728">
    <w:abstractNumId w:val="49"/>
  </w:num>
  <w:num w:numId="66" w16cid:durableId="30960065">
    <w:abstractNumId w:val="32"/>
  </w:num>
  <w:num w:numId="67" w16cid:durableId="828985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CDD"/>
    <w:rsid w:val="000118B9"/>
    <w:rsid w:val="00017B10"/>
    <w:rsid w:val="00056442"/>
    <w:rsid w:val="0006271E"/>
    <w:rsid w:val="000961B6"/>
    <w:rsid w:val="000A4961"/>
    <w:rsid w:val="000B2FCA"/>
    <w:rsid w:val="000B5D29"/>
    <w:rsid w:val="000C720A"/>
    <w:rsid w:val="000D54C3"/>
    <w:rsid w:val="00104BCE"/>
    <w:rsid w:val="00133D58"/>
    <w:rsid w:val="0014742F"/>
    <w:rsid w:val="00173543"/>
    <w:rsid w:val="001A77C7"/>
    <w:rsid w:val="001D6B21"/>
    <w:rsid w:val="001E06EE"/>
    <w:rsid w:val="001F135B"/>
    <w:rsid w:val="0020024C"/>
    <w:rsid w:val="00293BFB"/>
    <w:rsid w:val="00293F9A"/>
    <w:rsid w:val="003129F7"/>
    <w:rsid w:val="00314EDE"/>
    <w:rsid w:val="00370139"/>
    <w:rsid w:val="003734FC"/>
    <w:rsid w:val="00383A23"/>
    <w:rsid w:val="003B276B"/>
    <w:rsid w:val="003E5788"/>
    <w:rsid w:val="00484A5C"/>
    <w:rsid w:val="004A209B"/>
    <w:rsid w:val="004C2F99"/>
    <w:rsid w:val="004C7F2B"/>
    <w:rsid w:val="004F40F0"/>
    <w:rsid w:val="00504A6B"/>
    <w:rsid w:val="005120A6"/>
    <w:rsid w:val="005276A8"/>
    <w:rsid w:val="0053196A"/>
    <w:rsid w:val="00537DAC"/>
    <w:rsid w:val="005600D4"/>
    <w:rsid w:val="00591445"/>
    <w:rsid w:val="005D4907"/>
    <w:rsid w:val="005D670C"/>
    <w:rsid w:val="00610C80"/>
    <w:rsid w:val="0061769D"/>
    <w:rsid w:val="00630CDD"/>
    <w:rsid w:val="00667CD7"/>
    <w:rsid w:val="006748DB"/>
    <w:rsid w:val="006C60E6"/>
    <w:rsid w:val="006E31FD"/>
    <w:rsid w:val="00715806"/>
    <w:rsid w:val="00781A8C"/>
    <w:rsid w:val="007935D6"/>
    <w:rsid w:val="007B6284"/>
    <w:rsid w:val="007F0225"/>
    <w:rsid w:val="008060DF"/>
    <w:rsid w:val="0081266D"/>
    <w:rsid w:val="0081410C"/>
    <w:rsid w:val="00815D34"/>
    <w:rsid w:val="0081702F"/>
    <w:rsid w:val="00834654"/>
    <w:rsid w:val="00856259"/>
    <w:rsid w:val="008A5F4C"/>
    <w:rsid w:val="008B2830"/>
    <w:rsid w:val="008B4F53"/>
    <w:rsid w:val="008B587A"/>
    <w:rsid w:val="008B7FB8"/>
    <w:rsid w:val="008C7254"/>
    <w:rsid w:val="008D40A0"/>
    <w:rsid w:val="008D47EE"/>
    <w:rsid w:val="00913D37"/>
    <w:rsid w:val="0094478A"/>
    <w:rsid w:val="009505A4"/>
    <w:rsid w:val="00952F7D"/>
    <w:rsid w:val="00986D75"/>
    <w:rsid w:val="009A4165"/>
    <w:rsid w:val="009E3DF0"/>
    <w:rsid w:val="00A32309"/>
    <w:rsid w:val="00A45A59"/>
    <w:rsid w:val="00A45BDD"/>
    <w:rsid w:val="00A51B83"/>
    <w:rsid w:val="00A6381B"/>
    <w:rsid w:val="00A76F40"/>
    <w:rsid w:val="00A82D92"/>
    <w:rsid w:val="00A83EF7"/>
    <w:rsid w:val="00AA5A57"/>
    <w:rsid w:val="00AA7317"/>
    <w:rsid w:val="00AB2433"/>
    <w:rsid w:val="00AB7386"/>
    <w:rsid w:val="00B1154E"/>
    <w:rsid w:val="00B15AE6"/>
    <w:rsid w:val="00B270AD"/>
    <w:rsid w:val="00B864BA"/>
    <w:rsid w:val="00BE02BB"/>
    <w:rsid w:val="00BF4D0F"/>
    <w:rsid w:val="00C45A47"/>
    <w:rsid w:val="00C51FBC"/>
    <w:rsid w:val="00C563C4"/>
    <w:rsid w:val="00C7518E"/>
    <w:rsid w:val="00CC7207"/>
    <w:rsid w:val="00D06AA4"/>
    <w:rsid w:val="00D20B0F"/>
    <w:rsid w:val="00D27868"/>
    <w:rsid w:val="00D6027B"/>
    <w:rsid w:val="00D62CAD"/>
    <w:rsid w:val="00D64ACC"/>
    <w:rsid w:val="00D85677"/>
    <w:rsid w:val="00D922B8"/>
    <w:rsid w:val="00DB6875"/>
    <w:rsid w:val="00E11CB4"/>
    <w:rsid w:val="00E20550"/>
    <w:rsid w:val="00E34D41"/>
    <w:rsid w:val="00E37D9D"/>
    <w:rsid w:val="00E8561E"/>
    <w:rsid w:val="00E96EE6"/>
    <w:rsid w:val="00ED38DD"/>
    <w:rsid w:val="00ED529A"/>
    <w:rsid w:val="00F00CEE"/>
    <w:rsid w:val="00F5440D"/>
    <w:rsid w:val="00FA3D84"/>
    <w:rsid w:val="00FC524D"/>
    <w:rsid w:val="00FE42A1"/>
    <w:rsid w:val="04447637"/>
    <w:rsid w:val="0A75E82E"/>
    <w:rsid w:val="0B0C0461"/>
    <w:rsid w:val="0B7EE905"/>
    <w:rsid w:val="0BD41EAC"/>
    <w:rsid w:val="0D3B69A7"/>
    <w:rsid w:val="24D1393C"/>
    <w:rsid w:val="2A143170"/>
    <w:rsid w:val="30AD26D3"/>
    <w:rsid w:val="36E83E19"/>
    <w:rsid w:val="44B67648"/>
    <w:rsid w:val="4DB54B20"/>
    <w:rsid w:val="4EFD31A1"/>
    <w:rsid w:val="514BCEF2"/>
    <w:rsid w:val="563AF0B7"/>
    <w:rsid w:val="642846A7"/>
    <w:rsid w:val="6C7FA48E"/>
    <w:rsid w:val="73767610"/>
    <w:rsid w:val="77A0A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60C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F135B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ListParagraph">
    <w:name w:val="List Paragraph"/>
    <w:basedOn w:val="Normal"/>
    <w:uiPriority w:val="34"/>
    <w:qFormat/>
    <w:rsid w:val="003E57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B270AD"/>
    <w:pPr>
      <w:spacing w:after="200"/>
    </w:pPr>
    <w:rPr>
      <w:i/>
      <w:iCs/>
      <w:color w:val="5E5E5E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86D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6D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9A4165"/>
    <w:rPr>
      <w:rFonts w:ascii="Times New Roman" w:hAnsi="Times New Roman" w:cs="Times New Roman"/>
    </w:rPr>
  </w:style>
  <w:style w:type="table" w:styleId="TableGridLight">
    <w:name w:val="Grid Table Light"/>
    <w:basedOn w:val="TableNormal"/>
    <w:uiPriority w:val="40"/>
    <w:rsid w:val="000961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961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4">
    <w:name w:val="Grid Table 5 Dark Accent 4"/>
    <w:basedOn w:val="TableNormal"/>
    <w:uiPriority w:val="50"/>
    <w:rsid w:val="003129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6B6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6B6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6B6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6B69" w:themeFill="accent4"/>
      </w:tcPr>
    </w:tblStylePr>
    <w:tblStylePr w:type="band1Vert">
      <w:tblPr/>
      <w:tcPr>
        <w:shd w:val="clear" w:color="auto" w:fill="F8C3C2" w:themeFill="accent4" w:themeFillTint="66"/>
      </w:tcPr>
    </w:tblStylePr>
    <w:tblStylePr w:type="band1Horz">
      <w:tblPr/>
      <w:tcPr>
        <w:shd w:val="clear" w:color="auto" w:fill="F8C3C2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3129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F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C5C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C5C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C5C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C5C5" w:themeFill="accent6"/>
      </w:tcPr>
    </w:tblStylePr>
    <w:tblStylePr w:type="band1Vert">
      <w:tblPr/>
      <w:tcPr>
        <w:shd w:val="clear" w:color="auto" w:fill="F8E7E7" w:themeFill="accent6" w:themeFillTint="66"/>
      </w:tcPr>
    </w:tblStylePr>
    <w:tblStylePr w:type="band1Horz">
      <w:tblPr/>
      <w:tcPr>
        <w:shd w:val="clear" w:color="auto" w:fill="F8E7E7" w:themeFill="accent6" w:themeFillTint="66"/>
      </w:tcPr>
    </w:tblStylePr>
  </w:style>
  <w:style w:type="table" w:styleId="PlainTable1">
    <w:name w:val="Plain Table 1"/>
    <w:basedOn w:val="TableNormal"/>
    <w:uiPriority w:val="41"/>
    <w:rsid w:val="00610C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wimu%20rt\AppData\Roaming\Microsoft\Templates\Class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E0676714694A6B9BBA26E5FACC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8A862-EC89-4CBF-97D3-5C071367E9B6}"/>
      </w:docPartPr>
      <w:docPartBody>
        <w:p w:rsidR="00E97DB3" w:rsidRDefault="00E97DB3">
          <w:pPr>
            <w:pStyle w:val="98E0676714694A6B9BBA26E5FACCB6A9"/>
          </w:pPr>
          <w:r w:rsidRPr="008D47EE">
            <w:t>january 27, 20xx</w:t>
          </w:r>
        </w:p>
      </w:docPartBody>
    </w:docPart>
    <w:docPart>
      <w:docPartPr>
        <w:name w:val="552F9EB3865646DB94F2ABD313C7C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4967E-8068-4440-98DE-2279DFEC72B8}"/>
      </w:docPartPr>
      <w:docPartBody>
        <w:p w:rsidR="00E97DB3" w:rsidRDefault="00E97DB3">
          <w:pPr>
            <w:pStyle w:val="552F9EB3865646DB94F2ABD313C7C90B"/>
          </w:pPr>
          <w:r w:rsidRPr="008D47EE">
            <w:rPr>
              <w:rStyle w:val="PlaceholderText"/>
              <w:color w:val="156082" w:themeColor="accent1"/>
            </w:rPr>
            <w:t>Women's Studies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3"/>
    <w:rsid w:val="003D3CD2"/>
    <w:rsid w:val="007B6284"/>
    <w:rsid w:val="007F0225"/>
    <w:rsid w:val="008455D9"/>
    <w:rsid w:val="00980B9D"/>
    <w:rsid w:val="00E34D41"/>
    <w:rsid w:val="00E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E0676714694A6B9BBA26E5FACCB6A9">
    <w:name w:val="98E0676714694A6B9BBA26E5FACCB6A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2F9EB3865646DB94F2ABD313C7C90B">
    <w:name w:val="552F9EB3865646DB94F2ABD313C7C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50E64C-96E0-4F93-A76D-7B620ACCB7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2C5BF-D76A-45E8-9781-2CE343A07F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ACAC0C5-71A2-4008-9ED3-8CD5A3E92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report.dotx</Template>
  <TotalTime>0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2025-01-18T23:10:00Z</dcterms:created>
  <dcterms:modified xsi:type="dcterms:W3CDTF">2025-01-18T23:18:00Z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ip_UnifiedCompliancePolicyUIAction">
    <vt:lpwstr/>
  </property>
  <property fmtid="{D5CDD505-2E9C-101B-9397-08002B2CF9AE}" pid="4" name="Image">
    <vt:lpwstr>, </vt:lpwstr>
  </property>
  <property fmtid="{D5CDD505-2E9C-101B-9397-08002B2CF9AE}" pid="5" name="Status">
    <vt:lpwstr>Not started</vt:lpwstr>
  </property>
  <property fmtid="{D5CDD505-2E9C-101B-9397-08002B2CF9AE}" pid="6" name="Background">
    <vt:lpwstr>0</vt:lpwstr>
  </property>
  <property fmtid="{D5CDD505-2E9C-101B-9397-08002B2CF9AE}" pid="7" name="_ip_UnifiedCompliancePolicyProperties">
    <vt:lpwstr/>
  </property>
  <property fmtid="{D5CDD505-2E9C-101B-9397-08002B2CF9AE}" pid="8" name="ImageTagsTaxHTField">
    <vt:lpwstr/>
  </property>
  <property fmtid="{D5CDD505-2E9C-101B-9397-08002B2CF9AE}" pid="9" name="TaxCatchAll">
    <vt:lpwstr/>
  </property>
  <property fmtid="{D5CDD505-2E9C-101B-9397-08002B2CF9AE}" pid="10" name="MediaServiceKeyPoints">
    <vt:lpwstr/>
  </property>
</Properties>
</file>